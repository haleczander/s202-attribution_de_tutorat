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945F89">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945F89">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945F89">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53EEB959" w14:textId="77777777" w:rsidR="00D077E9" w:rsidRDefault="00D077E9" w:rsidP="00945F89">
            <w:pPr>
              <w:jc w:val="both"/>
              <w:rPr>
                <w:rFonts w:ascii="Consolas" w:hAnsi="Consolas"/>
                <w:noProof/>
              </w:rPr>
            </w:pPr>
          </w:p>
          <w:p w14:paraId="0300178E" w14:textId="77777777" w:rsidR="00E95C43" w:rsidRDefault="00E95C43" w:rsidP="00945F89">
            <w:pPr>
              <w:jc w:val="both"/>
              <w:rPr>
                <w:rFonts w:ascii="Consolas" w:hAnsi="Consolas"/>
                <w:noProof/>
              </w:rPr>
            </w:pPr>
          </w:p>
          <w:p w14:paraId="19121A55" w14:textId="77777777" w:rsidR="00E95C43" w:rsidRDefault="00E95C43" w:rsidP="00945F89">
            <w:pPr>
              <w:jc w:val="both"/>
              <w:rPr>
                <w:rFonts w:ascii="Consolas" w:hAnsi="Consolas"/>
                <w:noProof/>
              </w:rPr>
            </w:pPr>
          </w:p>
          <w:p w14:paraId="2C8BACCB" w14:textId="77777777" w:rsidR="00E95C43" w:rsidRDefault="00E95C43" w:rsidP="00945F89">
            <w:pPr>
              <w:jc w:val="both"/>
              <w:rPr>
                <w:rFonts w:ascii="Consolas" w:hAnsi="Consolas"/>
                <w:noProof/>
              </w:rPr>
            </w:pPr>
          </w:p>
          <w:p w14:paraId="4E2A726B" w14:textId="77777777" w:rsidR="00E95C43" w:rsidRDefault="00E95C43" w:rsidP="00945F89">
            <w:pPr>
              <w:jc w:val="both"/>
              <w:rPr>
                <w:rFonts w:ascii="Consolas" w:hAnsi="Consolas"/>
                <w:noProof/>
              </w:rPr>
            </w:pPr>
          </w:p>
          <w:p w14:paraId="032842DA" w14:textId="77777777" w:rsidR="00E95C43" w:rsidRDefault="00E95C43" w:rsidP="00945F89">
            <w:pPr>
              <w:jc w:val="both"/>
              <w:rPr>
                <w:rFonts w:ascii="Consolas" w:hAnsi="Consolas"/>
                <w:noProof/>
              </w:rPr>
            </w:pPr>
          </w:p>
          <w:p w14:paraId="276FF5B9" w14:textId="77777777" w:rsidR="00E95C43" w:rsidRDefault="00E95C43" w:rsidP="00945F89">
            <w:pPr>
              <w:jc w:val="both"/>
              <w:rPr>
                <w:rFonts w:ascii="Consolas" w:hAnsi="Consolas"/>
                <w:noProof/>
              </w:rPr>
            </w:pPr>
          </w:p>
          <w:p w14:paraId="63D75689" w14:textId="77777777" w:rsidR="00E95C43" w:rsidRDefault="00E95C43" w:rsidP="00945F89">
            <w:pPr>
              <w:jc w:val="both"/>
              <w:rPr>
                <w:rFonts w:ascii="Consolas" w:hAnsi="Consolas"/>
                <w:noProof/>
              </w:rPr>
            </w:pPr>
          </w:p>
          <w:p w14:paraId="76B04D82" w14:textId="77777777" w:rsidR="00E95C43" w:rsidRDefault="00E95C43" w:rsidP="00945F89">
            <w:pPr>
              <w:jc w:val="both"/>
              <w:rPr>
                <w:rFonts w:ascii="Consolas" w:hAnsi="Consolas"/>
                <w:noProof/>
              </w:rPr>
            </w:pPr>
          </w:p>
          <w:p w14:paraId="13E1B82D" w14:textId="77777777" w:rsidR="00E95C43" w:rsidRDefault="00E95C43" w:rsidP="00945F89">
            <w:pPr>
              <w:jc w:val="both"/>
              <w:rPr>
                <w:rFonts w:ascii="Consolas" w:hAnsi="Consolas"/>
                <w:noProof/>
              </w:rPr>
            </w:pPr>
          </w:p>
          <w:p w14:paraId="6B537490" w14:textId="77777777" w:rsidR="00E95C43" w:rsidRDefault="00E95C43" w:rsidP="00945F89">
            <w:pPr>
              <w:jc w:val="both"/>
              <w:rPr>
                <w:rFonts w:ascii="Consolas" w:hAnsi="Consolas"/>
                <w:noProof/>
              </w:rPr>
            </w:pPr>
          </w:p>
          <w:p w14:paraId="0220BC54" w14:textId="77777777" w:rsidR="00E95C43" w:rsidRDefault="00E95C43" w:rsidP="00945F89">
            <w:pPr>
              <w:jc w:val="both"/>
              <w:rPr>
                <w:rFonts w:ascii="Consolas" w:hAnsi="Consolas"/>
                <w:noProof/>
              </w:rPr>
            </w:pPr>
          </w:p>
          <w:p w14:paraId="4CF7971F" w14:textId="77777777" w:rsidR="00E95C43" w:rsidRDefault="00E95C43" w:rsidP="00945F89">
            <w:pPr>
              <w:jc w:val="both"/>
              <w:rPr>
                <w:rFonts w:ascii="Consolas" w:hAnsi="Consolas"/>
                <w:noProof/>
              </w:rPr>
            </w:pPr>
          </w:p>
          <w:p w14:paraId="6D233239" w14:textId="77777777" w:rsidR="00E95C43" w:rsidRDefault="00E95C43" w:rsidP="00945F89">
            <w:pPr>
              <w:jc w:val="both"/>
              <w:rPr>
                <w:rFonts w:ascii="Consolas" w:hAnsi="Consolas"/>
                <w:noProof/>
              </w:rPr>
            </w:pPr>
          </w:p>
          <w:p w14:paraId="1EE5C226" w14:textId="77777777" w:rsidR="00E95C43" w:rsidRDefault="00E95C43" w:rsidP="00945F89">
            <w:pPr>
              <w:jc w:val="both"/>
              <w:rPr>
                <w:rFonts w:ascii="Consolas" w:hAnsi="Consolas"/>
                <w:noProof/>
              </w:rPr>
            </w:pPr>
          </w:p>
          <w:p w14:paraId="50B36D2B" w14:textId="7F0BEE07" w:rsidR="00E95C43" w:rsidRDefault="00E95C43" w:rsidP="00945F89">
            <w:pPr>
              <w:jc w:val="both"/>
              <w:rPr>
                <w:rFonts w:ascii="Consolas" w:hAnsi="Consolas"/>
                <w:noProof/>
              </w:rPr>
            </w:pPr>
          </w:p>
          <w:p w14:paraId="07B77E54" w14:textId="77777777" w:rsidR="00E95C43" w:rsidRDefault="00E95C43" w:rsidP="00945F89">
            <w:pPr>
              <w:jc w:val="both"/>
              <w:rPr>
                <w:rFonts w:ascii="Consolas" w:hAnsi="Consolas"/>
                <w:noProof/>
              </w:rPr>
            </w:pPr>
          </w:p>
          <w:p w14:paraId="5AB2C83A" w14:textId="16C8F038" w:rsidR="00E95C43" w:rsidRPr="00E95C43" w:rsidRDefault="00E95C43" w:rsidP="00945F89">
            <w:pPr>
              <w:jc w:val="both"/>
              <w:rPr>
                <w:rFonts w:cstheme="minorHAnsi"/>
                <w:b w:val="0"/>
                <w:bCs/>
                <w:noProof/>
                <w:sz w:val="24"/>
                <w:szCs w:val="20"/>
              </w:rPr>
            </w:pPr>
            <w:r w:rsidRPr="00E95C43">
              <w:rPr>
                <w:rFonts w:cstheme="minorHAnsi"/>
                <w:b w:val="0"/>
                <w:bCs/>
                <w:noProof/>
                <w:sz w:val="24"/>
                <w:szCs w:val="20"/>
              </w:rPr>
              <w:t xml:space="preserve">Git : </w:t>
            </w:r>
            <w:hyperlink r:id="rId10" w:history="1">
              <w:r w:rsidRPr="00E95C43">
                <w:rPr>
                  <w:rStyle w:val="Lienhypertexte"/>
                  <w:rFonts w:cstheme="minorHAnsi"/>
                  <w:b w:val="0"/>
                  <w:bCs/>
                  <w:noProof/>
                  <w:sz w:val="24"/>
                  <w:szCs w:val="20"/>
                </w:rPr>
                <w:t>https://gitlab.univ-lille.fr/sae2.01-2.02/2022/A-G5</w:t>
              </w:r>
            </w:hyperlink>
          </w:p>
          <w:p w14:paraId="31CF4A19" w14:textId="35B447AC" w:rsidR="00E95C43" w:rsidRPr="00310BF5" w:rsidRDefault="00E95C43" w:rsidP="00945F89">
            <w:pPr>
              <w:jc w:val="both"/>
              <w:rPr>
                <w:rFonts w:ascii="Consolas" w:hAnsi="Consolas"/>
                <w:noProof/>
              </w:rPr>
            </w:pPr>
            <w:r w:rsidRPr="00E95C43">
              <w:rPr>
                <w:rFonts w:cstheme="minorHAnsi"/>
                <w:b w:val="0"/>
                <w:bCs/>
                <w:noProof/>
                <w:sz w:val="24"/>
                <w:szCs w:val="20"/>
              </w:rPr>
              <w:t>Commit :</w:t>
            </w:r>
            <w:r>
              <w:rPr>
                <w:rFonts w:cstheme="minorHAnsi"/>
                <w:b w:val="0"/>
                <w:bCs/>
                <w:noProof/>
                <w:sz w:val="24"/>
                <w:szCs w:val="20"/>
              </w:rPr>
              <w:t xml:space="preserve"> </w:t>
            </w: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19118260" w:rsidR="00D077E9" w:rsidRPr="00310BF5" w:rsidRDefault="00532541" w:rsidP="00945F89">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C66FEC">
                  <w:rPr>
                    <w:rStyle w:val="Sous-titreCar"/>
                    <w:rFonts w:ascii="Consolas" w:hAnsi="Consolas"/>
                    <w:b w:val="0"/>
                    <w:noProof/>
                    <w:lang w:bidi="fr-FR"/>
                  </w:rPr>
                  <w:t>12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945F89">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945F89">
            <w:pPr>
              <w:jc w:val="both"/>
              <w:rPr>
                <w:rFonts w:ascii="Consolas" w:hAnsi="Consolas"/>
                <w:noProof/>
                <w:sz w:val="10"/>
                <w:szCs w:val="10"/>
              </w:rPr>
            </w:pPr>
          </w:p>
          <w:p w14:paraId="1055E95E" w14:textId="77777777" w:rsidR="00D077E9" w:rsidRPr="00310BF5" w:rsidRDefault="00D077E9" w:rsidP="00945F89">
            <w:pPr>
              <w:jc w:val="both"/>
              <w:rPr>
                <w:rFonts w:ascii="Consolas" w:hAnsi="Consolas"/>
                <w:noProof/>
                <w:sz w:val="10"/>
                <w:szCs w:val="10"/>
              </w:rPr>
            </w:pPr>
          </w:p>
          <w:p w14:paraId="4AE66B7A" w14:textId="3401F325" w:rsidR="00D077E9" w:rsidRPr="00310BF5" w:rsidRDefault="00214E4C" w:rsidP="00945F89">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945F89">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945F89">
            <w:pPr>
              <w:jc w:val="both"/>
              <w:rPr>
                <w:rFonts w:ascii="Consolas" w:hAnsi="Consolas"/>
              </w:rPr>
            </w:pPr>
            <w:r w:rsidRPr="00310BF5">
              <w:rPr>
                <w:rFonts w:ascii="Consolas" w:hAnsi="Consolas"/>
              </w:rPr>
              <w:t xml:space="preserve">Léopold </w:t>
            </w:r>
            <w:proofErr w:type="spellStart"/>
            <w:r w:rsidRPr="00310BF5">
              <w:rPr>
                <w:rFonts w:ascii="Consolas" w:hAnsi="Consolas"/>
              </w:rPr>
              <w:t>Varlamoff</w:t>
            </w:r>
            <w:proofErr w:type="spellEnd"/>
          </w:p>
          <w:p w14:paraId="02E56CFA" w14:textId="62EBA27E" w:rsidR="00313AD9" w:rsidRPr="00310BF5" w:rsidRDefault="00313AD9" w:rsidP="00945F89">
            <w:pPr>
              <w:jc w:val="both"/>
              <w:rPr>
                <w:rFonts w:ascii="Consolas" w:hAnsi="Consolas"/>
                <w:sz w:val="22"/>
                <w:szCs w:val="18"/>
              </w:rPr>
            </w:pPr>
            <w:r w:rsidRPr="00310BF5">
              <w:rPr>
                <w:rFonts w:ascii="Consolas" w:hAnsi="Consolas"/>
                <w:sz w:val="22"/>
                <w:szCs w:val="18"/>
              </w:rPr>
              <w:t xml:space="preserve">Théo </w:t>
            </w:r>
            <w:proofErr w:type="spellStart"/>
            <w:r w:rsidRPr="00310BF5">
              <w:rPr>
                <w:rFonts w:ascii="Consolas" w:hAnsi="Consolas"/>
                <w:sz w:val="22"/>
                <w:szCs w:val="18"/>
              </w:rPr>
              <w:t>Franos</w:t>
            </w:r>
            <w:proofErr w:type="spellEnd"/>
          </w:p>
          <w:p w14:paraId="56402917" w14:textId="77777777" w:rsidR="00D077E9" w:rsidRPr="00310BF5" w:rsidRDefault="00D077E9" w:rsidP="00945F89">
            <w:pPr>
              <w:jc w:val="both"/>
              <w:rPr>
                <w:rFonts w:ascii="Consolas" w:hAnsi="Consolas"/>
                <w:noProof/>
                <w:sz w:val="10"/>
                <w:szCs w:val="10"/>
              </w:rPr>
            </w:pPr>
          </w:p>
        </w:tc>
      </w:tr>
    </w:tbl>
    <w:p w14:paraId="0585C26B" w14:textId="77777777" w:rsidR="00313AD9" w:rsidRPr="00310BF5" w:rsidRDefault="00313AD9" w:rsidP="00945F89">
      <w:pPr>
        <w:spacing w:after="200"/>
        <w:jc w:val="both"/>
        <w:rPr>
          <w:rFonts w:ascii="Consolas" w:hAnsi="Consolas"/>
          <w:noProof/>
          <w:lang w:val="en-US" w:eastAsia="zh-CN"/>
        </w:rPr>
      </w:pPr>
    </w:p>
    <w:p w14:paraId="512B756E" w14:textId="77777777" w:rsidR="00492CBE" w:rsidRPr="00310BF5" w:rsidRDefault="00492CBE" w:rsidP="00945F89">
      <w:pPr>
        <w:spacing w:after="200"/>
        <w:jc w:val="both"/>
        <w:rPr>
          <w:rFonts w:ascii="Consolas" w:hAnsi="Consolas"/>
          <w:noProof/>
          <w:lang w:val="en-US" w:eastAsia="zh-CN"/>
        </w:rPr>
      </w:pPr>
    </w:p>
    <w:p w14:paraId="42A0620B" w14:textId="77777777" w:rsidR="00492CBE" w:rsidRPr="00310BF5" w:rsidRDefault="00492CBE" w:rsidP="00945F89">
      <w:pPr>
        <w:spacing w:after="200"/>
        <w:jc w:val="both"/>
        <w:rPr>
          <w:rFonts w:ascii="Consolas" w:hAnsi="Consolas"/>
          <w:lang w:bidi="fr-FR"/>
        </w:rPr>
      </w:pPr>
    </w:p>
    <w:p w14:paraId="0A93A9D4" w14:textId="49F477AF" w:rsidR="00D077E9" w:rsidRPr="00310BF5" w:rsidRDefault="00AB02A7" w:rsidP="00945F89">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945F89">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945F89">
      <w:pPr>
        <w:pStyle w:val="Contenu"/>
        <w:jc w:val="both"/>
        <w:rPr>
          <w:rFonts w:ascii="Consolas" w:hAnsi="Consolas"/>
        </w:rPr>
      </w:pPr>
    </w:p>
    <w:p w14:paraId="3A70CD74" w14:textId="7C308EA8" w:rsidR="002E2E82" w:rsidRDefault="00D22DED" w:rsidP="00945F89">
      <w:pPr>
        <w:pStyle w:val="TM1"/>
        <w:tabs>
          <w:tab w:val="left" w:pos="560"/>
          <w:tab w:val="right" w:pos="9062"/>
        </w:tabs>
        <w:jc w:val="both"/>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2E2E82" w:rsidRPr="00356723">
        <w:rPr>
          <w:rFonts w:ascii="Consolas" w:hAnsi="Consolas"/>
          <w:noProof/>
        </w:rPr>
        <w:t>I.</w:t>
      </w:r>
      <w:r w:rsidR="002E2E82">
        <w:rPr>
          <w:b w:val="0"/>
          <w:noProof/>
          <w:color w:val="auto"/>
          <w:sz w:val="22"/>
          <w:lang w:eastAsia="fr-FR"/>
        </w:rPr>
        <w:tab/>
      </w:r>
      <w:r w:rsidR="002E2E82" w:rsidRPr="00356723">
        <w:rPr>
          <w:rFonts w:ascii="Consolas" w:hAnsi="Consolas"/>
          <w:noProof/>
        </w:rPr>
        <w:t>Application finale</w:t>
      </w:r>
      <w:r w:rsidR="002E2E82">
        <w:rPr>
          <w:noProof/>
        </w:rPr>
        <w:tab/>
      </w:r>
      <w:r w:rsidR="002E2E82">
        <w:rPr>
          <w:noProof/>
        </w:rPr>
        <w:fldChar w:fldCharType="begin"/>
      </w:r>
      <w:r w:rsidR="002E2E82">
        <w:rPr>
          <w:noProof/>
        </w:rPr>
        <w:instrText xml:space="preserve"> PAGEREF _Toc105922161 \h </w:instrText>
      </w:r>
      <w:r w:rsidR="002E2E82">
        <w:rPr>
          <w:noProof/>
        </w:rPr>
      </w:r>
      <w:r w:rsidR="002E2E82">
        <w:rPr>
          <w:noProof/>
        </w:rPr>
        <w:fldChar w:fldCharType="separate"/>
      </w:r>
      <w:r w:rsidR="002E2E82">
        <w:rPr>
          <w:noProof/>
        </w:rPr>
        <w:t>2</w:t>
      </w:r>
      <w:r w:rsidR="002E2E82">
        <w:rPr>
          <w:noProof/>
        </w:rPr>
        <w:fldChar w:fldCharType="end"/>
      </w:r>
    </w:p>
    <w:p w14:paraId="1486A9BE" w14:textId="3ECDF86C"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II.</w:t>
      </w:r>
      <w:r>
        <w:rPr>
          <w:b w:val="0"/>
          <w:noProof/>
          <w:color w:val="auto"/>
          <w:sz w:val="22"/>
          <w:lang w:eastAsia="fr-FR"/>
        </w:rPr>
        <w:tab/>
      </w:r>
      <w:r w:rsidRPr="00356723">
        <w:rPr>
          <w:rFonts w:ascii="Consolas" w:hAnsi="Consolas"/>
          <w:noProof/>
        </w:rPr>
        <w:t>Méthodologie</w:t>
      </w:r>
      <w:r>
        <w:rPr>
          <w:noProof/>
        </w:rPr>
        <w:tab/>
      </w:r>
      <w:r>
        <w:rPr>
          <w:noProof/>
        </w:rPr>
        <w:fldChar w:fldCharType="begin"/>
      </w:r>
      <w:r>
        <w:rPr>
          <w:noProof/>
        </w:rPr>
        <w:instrText xml:space="preserve"> PAGEREF _Toc105922162 \h </w:instrText>
      </w:r>
      <w:r>
        <w:rPr>
          <w:noProof/>
        </w:rPr>
      </w:r>
      <w:r>
        <w:rPr>
          <w:noProof/>
        </w:rPr>
        <w:fldChar w:fldCharType="separate"/>
      </w:r>
      <w:r>
        <w:rPr>
          <w:noProof/>
        </w:rPr>
        <w:t>3</w:t>
      </w:r>
      <w:r>
        <w:rPr>
          <w:noProof/>
        </w:rPr>
        <w:fldChar w:fldCharType="end"/>
      </w:r>
    </w:p>
    <w:p w14:paraId="0D2AA642" w14:textId="0A38E693"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Cahier des charges</w:t>
      </w:r>
      <w:r>
        <w:rPr>
          <w:noProof/>
        </w:rPr>
        <w:tab/>
      </w:r>
      <w:r>
        <w:rPr>
          <w:noProof/>
        </w:rPr>
        <w:fldChar w:fldCharType="begin"/>
      </w:r>
      <w:r>
        <w:rPr>
          <w:noProof/>
        </w:rPr>
        <w:instrText xml:space="preserve"> PAGEREF _Toc105922163 \h </w:instrText>
      </w:r>
      <w:r>
        <w:rPr>
          <w:noProof/>
        </w:rPr>
      </w:r>
      <w:r>
        <w:rPr>
          <w:noProof/>
        </w:rPr>
        <w:fldChar w:fldCharType="separate"/>
      </w:r>
      <w:r>
        <w:rPr>
          <w:noProof/>
        </w:rPr>
        <w:t>3</w:t>
      </w:r>
      <w:r>
        <w:rPr>
          <w:noProof/>
        </w:rPr>
        <w:fldChar w:fldCharType="end"/>
      </w:r>
    </w:p>
    <w:p w14:paraId="3838E959" w14:textId="12AA5366"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Conception Centrée Utilisateur</w:t>
      </w:r>
      <w:r>
        <w:rPr>
          <w:noProof/>
        </w:rPr>
        <w:tab/>
      </w:r>
      <w:r>
        <w:rPr>
          <w:noProof/>
        </w:rPr>
        <w:fldChar w:fldCharType="begin"/>
      </w:r>
      <w:r>
        <w:rPr>
          <w:noProof/>
        </w:rPr>
        <w:instrText xml:space="preserve"> PAGEREF _Toc105922164 \h </w:instrText>
      </w:r>
      <w:r>
        <w:rPr>
          <w:noProof/>
        </w:rPr>
      </w:r>
      <w:r>
        <w:rPr>
          <w:noProof/>
        </w:rPr>
        <w:fldChar w:fldCharType="separate"/>
      </w:r>
      <w:r>
        <w:rPr>
          <w:noProof/>
        </w:rPr>
        <w:t>3</w:t>
      </w:r>
      <w:r>
        <w:rPr>
          <w:noProof/>
        </w:rPr>
        <w:fldChar w:fldCharType="end"/>
      </w:r>
    </w:p>
    <w:p w14:paraId="7A5CDE16" w14:textId="26E2F1E9"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III.</w:t>
      </w:r>
      <w:r>
        <w:rPr>
          <w:b w:val="0"/>
          <w:noProof/>
          <w:color w:val="auto"/>
          <w:sz w:val="22"/>
          <w:lang w:eastAsia="fr-FR"/>
        </w:rPr>
        <w:tab/>
      </w:r>
      <w:r w:rsidRPr="00356723">
        <w:rPr>
          <w:rFonts w:ascii="Consolas" w:hAnsi="Consolas"/>
          <w:noProof/>
        </w:rPr>
        <w:t>Choix ergonomiques</w:t>
      </w:r>
      <w:r>
        <w:rPr>
          <w:noProof/>
        </w:rPr>
        <w:tab/>
      </w:r>
      <w:r>
        <w:rPr>
          <w:noProof/>
        </w:rPr>
        <w:fldChar w:fldCharType="begin"/>
      </w:r>
      <w:r>
        <w:rPr>
          <w:noProof/>
        </w:rPr>
        <w:instrText xml:space="preserve"> PAGEREF _Toc105922165 \h </w:instrText>
      </w:r>
      <w:r>
        <w:rPr>
          <w:noProof/>
        </w:rPr>
      </w:r>
      <w:r>
        <w:rPr>
          <w:noProof/>
        </w:rPr>
        <w:fldChar w:fldCharType="separate"/>
      </w:r>
      <w:r>
        <w:rPr>
          <w:noProof/>
        </w:rPr>
        <w:t>4</w:t>
      </w:r>
      <w:r>
        <w:rPr>
          <w:noProof/>
        </w:rPr>
        <w:fldChar w:fldCharType="end"/>
      </w:r>
    </w:p>
    <w:p w14:paraId="57C0DB44" w14:textId="13760C52"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Selon Bastien et Scapin</w:t>
      </w:r>
      <w:r>
        <w:rPr>
          <w:noProof/>
        </w:rPr>
        <w:tab/>
      </w:r>
      <w:r>
        <w:rPr>
          <w:noProof/>
        </w:rPr>
        <w:fldChar w:fldCharType="begin"/>
      </w:r>
      <w:r>
        <w:rPr>
          <w:noProof/>
        </w:rPr>
        <w:instrText xml:space="preserve"> PAGEREF _Toc105922166 \h </w:instrText>
      </w:r>
      <w:r>
        <w:rPr>
          <w:noProof/>
        </w:rPr>
      </w:r>
      <w:r>
        <w:rPr>
          <w:noProof/>
        </w:rPr>
        <w:fldChar w:fldCharType="separate"/>
      </w:r>
      <w:r>
        <w:rPr>
          <w:noProof/>
        </w:rPr>
        <w:t>4</w:t>
      </w:r>
      <w:r>
        <w:rPr>
          <w:noProof/>
        </w:rPr>
        <w:fldChar w:fldCharType="end"/>
      </w:r>
    </w:p>
    <w:p w14:paraId="1CA8A17D" w14:textId="3E265994"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Guidage</w:t>
      </w:r>
      <w:r>
        <w:rPr>
          <w:noProof/>
        </w:rPr>
        <w:tab/>
      </w:r>
      <w:r>
        <w:rPr>
          <w:noProof/>
        </w:rPr>
        <w:fldChar w:fldCharType="begin"/>
      </w:r>
      <w:r>
        <w:rPr>
          <w:noProof/>
        </w:rPr>
        <w:instrText xml:space="preserve"> PAGEREF _Toc105922167 \h </w:instrText>
      </w:r>
      <w:r>
        <w:rPr>
          <w:noProof/>
        </w:rPr>
      </w:r>
      <w:r>
        <w:rPr>
          <w:noProof/>
        </w:rPr>
        <w:fldChar w:fldCharType="separate"/>
      </w:r>
      <w:r>
        <w:rPr>
          <w:noProof/>
        </w:rPr>
        <w:t>4</w:t>
      </w:r>
      <w:r>
        <w:rPr>
          <w:noProof/>
        </w:rPr>
        <w:fldChar w:fldCharType="end"/>
      </w:r>
    </w:p>
    <w:p w14:paraId="0C47ED76" w14:textId="76C12017"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Charge de travail</w:t>
      </w:r>
      <w:r>
        <w:rPr>
          <w:noProof/>
        </w:rPr>
        <w:tab/>
      </w:r>
      <w:r>
        <w:rPr>
          <w:noProof/>
        </w:rPr>
        <w:fldChar w:fldCharType="begin"/>
      </w:r>
      <w:r>
        <w:rPr>
          <w:noProof/>
        </w:rPr>
        <w:instrText xml:space="preserve"> PAGEREF _Toc105922168 \h </w:instrText>
      </w:r>
      <w:r>
        <w:rPr>
          <w:noProof/>
        </w:rPr>
      </w:r>
      <w:r>
        <w:rPr>
          <w:noProof/>
        </w:rPr>
        <w:fldChar w:fldCharType="separate"/>
      </w:r>
      <w:r>
        <w:rPr>
          <w:noProof/>
        </w:rPr>
        <w:t>5</w:t>
      </w:r>
      <w:r>
        <w:rPr>
          <w:noProof/>
        </w:rPr>
        <w:fldChar w:fldCharType="end"/>
      </w:r>
    </w:p>
    <w:p w14:paraId="3E6D926C" w14:textId="65BCD58C"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3.</w:t>
      </w:r>
      <w:r>
        <w:rPr>
          <w:b w:val="0"/>
          <w:noProof/>
          <w:color w:val="auto"/>
          <w:sz w:val="22"/>
          <w:lang w:eastAsia="fr-FR"/>
        </w:rPr>
        <w:tab/>
      </w:r>
      <w:r w:rsidRPr="00356723">
        <w:rPr>
          <w:rFonts w:ascii="Consolas" w:hAnsi="Consolas"/>
          <w:noProof/>
        </w:rPr>
        <w:t>Contrôle explicite</w:t>
      </w:r>
      <w:r>
        <w:rPr>
          <w:noProof/>
        </w:rPr>
        <w:tab/>
      </w:r>
      <w:r>
        <w:rPr>
          <w:noProof/>
        </w:rPr>
        <w:fldChar w:fldCharType="begin"/>
      </w:r>
      <w:r>
        <w:rPr>
          <w:noProof/>
        </w:rPr>
        <w:instrText xml:space="preserve"> PAGEREF _Toc105922169 \h </w:instrText>
      </w:r>
      <w:r>
        <w:rPr>
          <w:noProof/>
        </w:rPr>
      </w:r>
      <w:r>
        <w:rPr>
          <w:noProof/>
        </w:rPr>
        <w:fldChar w:fldCharType="separate"/>
      </w:r>
      <w:r>
        <w:rPr>
          <w:noProof/>
        </w:rPr>
        <w:t>5</w:t>
      </w:r>
      <w:r>
        <w:rPr>
          <w:noProof/>
        </w:rPr>
        <w:fldChar w:fldCharType="end"/>
      </w:r>
    </w:p>
    <w:p w14:paraId="0C9708D0" w14:textId="2CACE20C"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4.</w:t>
      </w:r>
      <w:r>
        <w:rPr>
          <w:b w:val="0"/>
          <w:noProof/>
          <w:color w:val="auto"/>
          <w:sz w:val="22"/>
          <w:lang w:eastAsia="fr-FR"/>
        </w:rPr>
        <w:tab/>
      </w:r>
      <w:r w:rsidRPr="00356723">
        <w:rPr>
          <w:rFonts w:ascii="Consolas" w:hAnsi="Consolas"/>
          <w:noProof/>
        </w:rPr>
        <w:t>Adaptabilité</w:t>
      </w:r>
      <w:r>
        <w:rPr>
          <w:noProof/>
        </w:rPr>
        <w:tab/>
      </w:r>
      <w:r>
        <w:rPr>
          <w:noProof/>
        </w:rPr>
        <w:fldChar w:fldCharType="begin"/>
      </w:r>
      <w:r>
        <w:rPr>
          <w:noProof/>
        </w:rPr>
        <w:instrText xml:space="preserve"> PAGEREF _Toc105922170 \h </w:instrText>
      </w:r>
      <w:r>
        <w:rPr>
          <w:noProof/>
        </w:rPr>
      </w:r>
      <w:r>
        <w:rPr>
          <w:noProof/>
        </w:rPr>
        <w:fldChar w:fldCharType="separate"/>
      </w:r>
      <w:r>
        <w:rPr>
          <w:noProof/>
        </w:rPr>
        <w:t>5</w:t>
      </w:r>
      <w:r>
        <w:rPr>
          <w:noProof/>
        </w:rPr>
        <w:fldChar w:fldCharType="end"/>
      </w:r>
    </w:p>
    <w:p w14:paraId="1939C34B" w14:textId="47974E10"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5.</w:t>
      </w:r>
      <w:r>
        <w:rPr>
          <w:b w:val="0"/>
          <w:noProof/>
          <w:color w:val="auto"/>
          <w:sz w:val="22"/>
          <w:lang w:eastAsia="fr-FR"/>
        </w:rPr>
        <w:tab/>
      </w:r>
      <w:r w:rsidRPr="00356723">
        <w:rPr>
          <w:rFonts w:ascii="Consolas" w:hAnsi="Consolas"/>
          <w:noProof/>
        </w:rPr>
        <w:t>Gestion des erreurs</w:t>
      </w:r>
      <w:r>
        <w:rPr>
          <w:noProof/>
        </w:rPr>
        <w:tab/>
      </w:r>
      <w:r>
        <w:rPr>
          <w:noProof/>
        </w:rPr>
        <w:fldChar w:fldCharType="begin"/>
      </w:r>
      <w:r>
        <w:rPr>
          <w:noProof/>
        </w:rPr>
        <w:instrText xml:space="preserve"> PAGEREF _Toc105922171 \h </w:instrText>
      </w:r>
      <w:r>
        <w:rPr>
          <w:noProof/>
        </w:rPr>
      </w:r>
      <w:r>
        <w:rPr>
          <w:noProof/>
        </w:rPr>
        <w:fldChar w:fldCharType="separate"/>
      </w:r>
      <w:r>
        <w:rPr>
          <w:noProof/>
        </w:rPr>
        <w:t>6</w:t>
      </w:r>
      <w:r>
        <w:rPr>
          <w:noProof/>
        </w:rPr>
        <w:fldChar w:fldCharType="end"/>
      </w:r>
    </w:p>
    <w:p w14:paraId="5805E2C5" w14:textId="32FFA711"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6.</w:t>
      </w:r>
      <w:r>
        <w:rPr>
          <w:b w:val="0"/>
          <w:noProof/>
          <w:color w:val="auto"/>
          <w:sz w:val="22"/>
          <w:lang w:eastAsia="fr-FR"/>
        </w:rPr>
        <w:tab/>
      </w:r>
      <w:r w:rsidRPr="00356723">
        <w:rPr>
          <w:rFonts w:ascii="Consolas" w:hAnsi="Consolas"/>
          <w:noProof/>
        </w:rPr>
        <w:t>Homogénéité et cohérence</w:t>
      </w:r>
      <w:r>
        <w:rPr>
          <w:noProof/>
        </w:rPr>
        <w:tab/>
      </w:r>
      <w:r>
        <w:rPr>
          <w:noProof/>
        </w:rPr>
        <w:fldChar w:fldCharType="begin"/>
      </w:r>
      <w:r>
        <w:rPr>
          <w:noProof/>
        </w:rPr>
        <w:instrText xml:space="preserve"> PAGEREF _Toc105922172 \h </w:instrText>
      </w:r>
      <w:r>
        <w:rPr>
          <w:noProof/>
        </w:rPr>
      </w:r>
      <w:r>
        <w:rPr>
          <w:noProof/>
        </w:rPr>
        <w:fldChar w:fldCharType="separate"/>
      </w:r>
      <w:r>
        <w:rPr>
          <w:noProof/>
        </w:rPr>
        <w:t>6</w:t>
      </w:r>
      <w:r>
        <w:rPr>
          <w:noProof/>
        </w:rPr>
        <w:fldChar w:fldCharType="end"/>
      </w:r>
    </w:p>
    <w:p w14:paraId="74D98730" w14:textId="35F4BB48"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7.</w:t>
      </w:r>
      <w:r>
        <w:rPr>
          <w:b w:val="0"/>
          <w:noProof/>
          <w:color w:val="auto"/>
          <w:sz w:val="22"/>
          <w:lang w:eastAsia="fr-FR"/>
        </w:rPr>
        <w:tab/>
      </w:r>
      <w:r w:rsidRPr="00356723">
        <w:rPr>
          <w:rFonts w:ascii="Consolas" w:hAnsi="Consolas"/>
          <w:noProof/>
        </w:rPr>
        <w:t>Signifiance des codes et dénominations</w:t>
      </w:r>
      <w:r>
        <w:rPr>
          <w:noProof/>
        </w:rPr>
        <w:tab/>
      </w:r>
      <w:r>
        <w:rPr>
          <w:noProof/>
        </w:rPr>
        <w:fldChar w:fldCharType="begin"/>
      </w:r>
      <w:r>
        <w:rPr>
          <w:noProof/>
        </w:rPr>
        <w:instrText xml:space="preserve"> PAGEREF _Toc105922173 \h </w:instrText>
      </w:r>
      <w:r>
        <w:rPr>
          <w:noProof/>
        </w:rPr>
      </w:r>
      <w:r>
        <w:rPr>
          <w:noProof/>
        </w:rPr>
        <w:fldChar w:fldCharType="separate"/>
      </w:r>
      <w:r>
        <w:rPr>
          <w:noProof/>
        </w:rPr>
        <w:t>7</w:t>
      </w:r>
      <w:r>
        <w:rPr>
          <w:noProof/>
        </w:rPr>
        <w:fldChar w:fldCharType="end"/>
      </w:r>
    </w:p>
    <w:p w14:paraId="582444A8" w14:textId="0253745C"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8.</w:t>
      </w:r>
      <w:r>
        <w:rPr>
          <w:b w:val="0"/>
          <w:noProof/>
          <w:color w:val="auto"/>
          <w:sz w:val="22"/>
          <w:lang w:eastAsia="fr-FR"/>
        </w:rPr>
        <w:tab/>
      </w:r>
      <w:r w:rsidRPr="00356723">
        <w:rPr>
          <w:rFonts w:ascii="Consolas" w:hAnsi="Consolas"/>
          <w:noProof/>
        </w:rPr>
        <w:t>Compatibilité</w:t>
      </w:r>
      <w:r>
        <w:rPr>
          <w:noProof/>
        </w:rPr>
        <w:tab/>
      </w:r>
      <w:r>
        <w:rPr>
          <w:noProof/>
        </w:rPr>
        <w:fldChar w:fldCharType="begin"/>
      </w:r>
      <w:r>
        <w:rPr>
          <w:noProof/>
        </w:rPr>
        <w:instrText xml:space="preserve"> PAGEREF _Toc105922174 \h </w:instrText>
      </w:r>
      <w:r>
        <w:rPr>
          <w:noProof/>
        </w:rPr>
      </w:r>
      <w:r>
        <w:rPr>
          <w:noProof/>
        </w:rPr>
        <w:fldChar w:fldCharType="separate"/>
      </w:r>
      <w:r>
        <w:rPr>
          <w:noProof/>
        </w:rPr>
        <w:t>7</w:t>
      </w:r>
      <w:r>
        <w:rPr>
          <w:noProof/>
        </w:rPr>
        <w:fldChar w:fldCharType="end"/>
      </w:r>
    </w:p>
    <w:p w14:paraId="026AC391" w14:textId="4EBFFB02"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Autres règles et lois</w:t>
      </w:r>
      <w:r>
        <w:rPr>
          <w:noProof/>
        </w:rPr>
        <w:tab/>
      </w:r>
      <w:r>
        <w:rPr>
          <w:noProof/>
        </w:rPr>
        <w:fldChar w:fldCharType="begin"/>
      </w:r>
      <w:r>
        <w:rPr>
          <w:noProof/>
        </w:rPr>
        <w:instrText xml:space="preserve"> PAGEREF _Toc105922175 \h </w:instrText>
      </w:r>
      <w:r>
        <w:rPr>
          <w:noProof/>
        </w:rPr>
      </w:r>
      <w:r>
        <w:rPr>
          <w:noProof/>
        </w:rPr>
        <w:fldChar w:fldCharType="separate"/>
      </w:r>
      <w:r>
        <w:rPr>
          <w:noProof/>
        </w:rPr>
        <w:t>7</w:t>
      </w:r>
      <w:r>
        <w:rPr>
          <w:noProof/>
        </w:rPr>
        <w:fldChar w:fldCharType="end"/>
      </w:r>
    </w:p>
    <w:p w14:paraId="54DD3FAE" w14:textId="37074E8D"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Miller</w:t>
      </w:r>
      <w:r>
        <w:rPr>
          <w:noProof/>
        </w:rPr>
        <w:tab/>
      </w:r>
      <w:r>
        <w:rPr>
          <w:noProof/>
        </w:rPr>
        <w:fldChar w:fldCharType="begin"/>
      </w:r>
      <w:r>
        <w:rPr>
          <w:noProof/>
        </w:rPr>
        <w:instrText xml:space="preserve"> PAGEREF _Toc105922176 \h </w:instrText>
      </w:r>
      <w:r>
        <w:rPr>
          <w:noProof/>
        </w:rPr>
      </w:r>
      <w:r>
        <w:rPr>
          <w:noProof/>
        </w:rPr>
        <w:fldChar w:fldCharType="separate"/>
      </w:r>
      <w:r>
        <w:rPr>
          <w:noProof/>
        </w:rPr>
        <w:t>7</w:t>
      </w:r>
      <w:r>
        <w:rPr>
          <w:noProof/>
        </w:rPr>
        <w:fldChar w:fldCharType="end"/>
      </w:r>
    </w:p>
    <w:p w14:paraId="46E0E448" w14:textId="461D8284"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Fitts</w:t>
      </w:r>
      <w:r>
        <w:rPr>
          <w:noProof/>
        </w:rPr>
        <w:tab/>
      </w:r>
      <w:r>
        <w:rPr>
          <w:noProof/>
        </w:rPr>
        <w:fldChar w:fldCharType="begin"/>
      </w:r>
      <w:r>
        <w:rPr>
          <w:noProof/>
        </w:rPr>
        <w:instrText xml:space="preserve"> PAGEREF _Toc105922177 \h </w:instrText>
      </w:r>
      <w:r>
        <w:rPr>
          <w:noProof/>
        </w:rPr>
      </w:r>
      <w:r>
        <w:rPr>
          <w:noProof/>
        </w:rPr>
        <w:fldChar w:fldCharType="separate"/>
      </w:r>
      <w:r>
        <w:rPr>
          <w:noProof/>
        </w:rPr>
        <w:t>7</w:t>
      </w:r>
      <w:r>
        <w:rPr>
          <w:noProof/>
        </w:rPr>
        <w:fldChar w:fldCharType="end"/>
      </w:r>
    </w:p>
    <w:p w14:paraId="3CA2887B" w14:textId="265581C5"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IV.</w:t>
      </w:r>
      <w:r>
        <w:rPr>
          <w:b w:val="0"/>
          <w:noProof/>
          <w:color w:val="auto"/>
          <w:sz w:val="22"/>
          <w:lang w:eastAsia="fr-FR"/>
        </w:rPr>
        <w:tab/>
      </w:r>
      <w:r w:rsidRPr="00356723">
        <w:rPr>
          <w:rFonts w:ascii="Consolas" w:hAnsi="Consolas"/>
          <w:noProof/>
        </w:rPr>
        <w:t>Contribution et Bilan</w:t>
      </w:r>
      <w:r>
        <w:rPr>
          <w:noProof/>
        </w:rPr>
        <w:tab/>
      </w:r>
      <w:r>
        <w:rPr>
          <w:noProof/>
        </w:rPr>
        <w:fldChar w:fldCharType="begin"/>
      </w:r>
      <w:r>
        <w:rPr>
          <w:noProof/>
        </w:rPr>
        <w:instrText xml:space="preserve"> PAGEREF _Toc105922178 \h </w:instrText>
      </w:r>
      <w:r>
        <w:rPr>
          <w:noProof/>
        </w:rPr>
      </w:r>
      <w:r>
        <w:rPr>
          <w:noProof/>
        </w:rPr>
        <w:fldChar w:fldCharType="separate"/>
      </w:r>
      <w:r>
        <w:rPr>
          <w:noProof/>
        </w:rPr>
        <w:t>8</w:t>
      </w:r>
      <w:r>
        <w:rPr>
          <w:noProof/>
        </w:rPr>
        <w:fldChar w:fldCharType="end"/>
      </w:r>
    </w:p>
    <w:p w14:paraId="425AA6DB" w14:textId="0D3C5669"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Alexandre</w:t>
      </w:r>
      <w:r>
        <w:rPr>
          <w:noProof/>
        </w:rPr>
        <w:tab/>
      </w:r>
      <w:r>
        <w:rPr>
          <w:noProof/>
        </w:rPr>
        <w:fldChar w:fldCharType="begin"/>
      </w:r>
      <w:r>
        <w:rPr>
          <w:noProof/>
        </w:rPr>
        <w:instrText xml:space="preserve"> PAGEREF _Toc105922179 \h </w:instrText>
      </w:r>
      <w:r>
        <w:rPr>
          <w:noProof/>
        </w:rPr>
      </w:r>
      <w:r>
        <w:rPr>
          <w:noProof/>
        </w:rPr>
        <w:fldChar w:fldCharType="separate"/>
      </w:r>
      <w:r>
        <w:rPr>
          <w:noProof/>
        </w:rPr>
        <w:t>8</w:t>
      </w:r>
      <w:r>
        <w:rPr>
          <w:noProof/>
        </w:rPr>
        <w:fldChar w:fldCharType="end"/>
      </w:r>
    </w:p>
    <w:p w14:paraId="2AC00709" w14:textId="4D82281E"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Léopold</w:t>
      </w:r>
      <w:r>
        <w:rPr>
          <w:noProof/>
        </w:rPr>
        <w:tab/>
      </w:r>
      <w:r>
        <w:rPr>
          <w:noProof/>
        </w:rPr>
        <w:fldChar w:fldCharType="begin"/>
      </w:r>
      <w:r>
        <w:rPr>
          <w:noProof/>
        </w:rPr>
        <w:instrText xml:space="preserve"> PAGEREF _Toc105922180 \h </w:instrText>
      </w:r>
      <w:r>
        <w:rPr>
          <w:noProof/>
        </w:rPr>
      </w:r>
      <w:r>
        <w:rPr>
          <w:noProof/>
        </w:rPr>
        <w:fldChar w:fldCharType="separate"/>
      </w:r>
      <w:r>
        <w:rPr>
          <w:noProof/>
        </w:rPr>
        <w:t>8</w:t>
      </w:r>
      <w:r>
        <w:rPr>
          <w:noProof/>
        </w:rPr>
        <w:fldChar w:fldCharType="end"/>
      </w:r>
    </w:p>
    <w:p w14:paraId="23DAB831" w14:textId="5BB4B543"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C.</w:t>
      </w:r>
      <w:r>
        <w:rPr>
          <w:b w:val="0"/>
          <w:noProof/>
          <w:color w:val="auto"/>
          <w:sz w:val="22"/>
          <w:lang w:eastAsia="fr-FR"/>
        </w:rPr>
        <w:tab/>
      </w:r>
      <w:r w:rsidRPr="00356723">
        <w:rPr>
          <w:rFonts w:ascii="Consolas" w:hAnsi="Consolas"/>
          <w:noProof/>
        </w:rPr>
        <w:t>Théo</w:t>
      </w:r>
      <w:r>
        <w:rPr>
          <w:noProof/>
        </w:rPr>
        <w:tab/>
      </w:r>
      <w:r>
        <w:rPr>
          <w:noProof/>
        </w:rPr>
        <w:fldChar w:fldCharType="begin"/>
      </w:r>
      <w:r>
        <w:rPr>
          <w:noProof/>
        </w:rPr>
        <w:instrText xml:space="preserve"> PAGEREF _Toc105922181 \h </w:instrText>
      </w:r>
      <w:r>
        <w:rPr>
          <w:noProof/>
        </w:rPr>
      </w:r>
      <w:r>
        <w:rPr>
          <w:noProof/>
        </w:rPr>
        <w:fldChar w:fldCharType="separate"/>
      </w:r>
      <w:r>
        <w:rPr>
          <w:noProof/>
        </w:rPr>
        <w:t>8</w:t>
      </w:r>
      <w:r>
        <w:rPr>
          <w:noProof/>
        </w:rPr>
        <w:fldChar w:fldCharType="end"/>
      </w:r>
    </w:p>
    <w:p w14:paraId="18D8F410" w14:textId="6BEC5DDE" w:rsidR="002E2E82" w:rsidRDefault="002E2E82" w:rsidP="00945F89">
      <w:pPr>
        <w:pStyle w:val="TM1"/>
        <w:tabs>
          <w:tab w:val="left" w:pos="560"/>
          <w:tab w:val="right" w:pos="9062"/>
        </w:tabs>
        <w:jc w:val="both"/>
        <w:rPr>
          <w:b w:val="0"/>
          <w:noProof/>
          <w:color w:val="auto"/>
          <w:sz w:val="22"/>
          <w:lang w:eastAsia="fr-FR"/>
        </w:rPr>
      </w:pPr>
      <w:r w:rsidRPr="00356723">
        <w:rPr>
          <w:rFonts w:ascii="Consolas" w:hAnsi="Consolas"/>
          <w:noProof/>
        </w:rPr>
        <w:t>V.</w:t>
      </w:r>
      <w:r>
        <w:rPr>
          <w:b w:val="0"/>
          <w:noProof/>
          <w:color w:val="auto"/>
          <w:sz w:val="22"/>
          <w:lang w:eastAsia="fr-FR"/>
        </w:rPr>
        <w:tab/>
      </w:r>
      <w:r w:rsidRPr="00356723">
        <w:rPr>
          <w:rFonts w:ascii="Consolas" w:hAnsi="Consolas"/>
          <w:noProof/>
        </w:rPr>
        <w:t>Dépôt Git</w:t>
      </w:r>
      <w:r>
        <w:rPr>
          <w:noProof/>
        </w:rPr>
        <w:tab/>
      </w:r>
      <w:r>
        <w:rPr>
          <w:noProof/>
        </w:rPr>
        <w:fldChar w:fldCharType="begin"/>
      </w:r>
      <w:r>
        <w:rPr>
          <w:noProof/>
        </w:rPr>
        <w:instrText xml:space="preserve"> PAGEREF _Toc105922182 \h </w:instrText>
      </w:r>
      <w:r>
        <w:rPr>
          <w:noProof/>
        </w:rPr>
      </w:r>
      <w:r>
        <w:rPr>
          <w:noProof/>
        </w:rPr>
        <w:fldChar w:fldCharType="separate"/>
      </w:r>
      <w:r>
        <w:rPr>
          <w:noProof/>
        </w:rPr>
        <w:t>9</w:t>
      </w:r>
      <w:r>
        <w:rPr>
          <w:noProof/>
        </w:rPr>
        <w:fldChar w:fldCharType="end"/>
      </w:r>
    </w:p>
    <w:p w14:paraId="7A24E213" w14:textId="2D774B5A" w:rsidR="002E2E82" w:rsidRDefault="00D22DED" w:rsidP="00945F89">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54929289" w14:textId="77777777" w:rsidR="002E2E82" w:rsidRDefault="002E2E82" w:rsidP="00945F89">
      <w:pPr>
        <w:spacing w:after="200"/>
        <w:jc w:val="both"/>
        <w:rPr>
          <w:rFonts w:ascii="Consolas" w:hAnsi="Consolas"/>
          <w:sz w:val="22"/>
          <w:szCs w:val="18"/>
        </w:rPr>
      </w:pPr>
      <w:r>
        <w:rPr>
          <w:rFonts w:ascii="Consolas" w:hAnsi="Consolas"/>
          <w:sz w:val="22"/>
          <w:szCs w:val="18"/>
        </w:rPr>
        <w:br w:type="page"/>
      </w:r>
    </w:p>
    <w:p w14:paraId="4B2B6DCD" w14:textId="5859FFCF" w:rsidR="0092702A" w:rsidRPr="00310BF5" w:rsidRDefault="0092702A" w:rsidP="00945F89">
      <w:pPr>
        <w:pStyle w:val="Titre1"/>
        <w:jc w:val="both"/>
        <w:rPr>
          <w:rFonts w:ascii="Consolas" w:hAnsi="Consolas"/>
        </w:rPr>
      </w:pPr>
      <w:bookmarkStart w:id="2" w:name="_Toc105922161"/>
      <w:r w:rsidRPr="00310BF5">
        <w:rPr>
          <w:rFonts w:ascii="Consolas" w:hAnsi="Consolas"/>
        </w:rPr>
        <w:lastRenderedPageBreak/>
        <w:t>Application</w:t>
      </w:r>
      <w:r w:rsidR="002E2E82">
        <w:rPr>
          <w:rFonts w:ascii="Consolas" w:hAnsi="Consolas"/>
        </w:rPr>
        <w:t xml:space="preserve"> finale</w:t>
      </w:r>
      <w:bookmarkEnd w:id="2"/>
    </w:p>
    <w:p w14:paraId="7EBF0C2B" w14:textId="0FB79646" w:rsidR="00481769" w:rsidRPr="00310BF5" w:rsidRDefault="00C66FEC" w:rsidP="00945F89">
      <w:pPr>
        <w:spacing w:after="200"/>
        <w:jc w:val="both"/>
        <w:rPr>
          <w:rFonts w:ascii="Consolas" w:eastAsiaTheme="majorEastAsia" w:hAnsi="Consolas" w:cstheme="majorBidi"/>
          <w:color w:val="061F57" w:themeColor="text2" w:themeShade="BF"/>
          <w:kern w:val="28"/>
          <w:sz w:val="52"/>
          <w:szCs w:val="32"/>
        </w:rPr>
      </w:pPr>
      <w:r>
        <w:rPr>
          <w:rFonts w:ascii="Consolas" w:hAnsi="Consolas"/>
          <w:noProof/>
        </w:rPr>
        <w:drawing>
          <wp:anchor distT="0" distB="0" distL="114300" distR="114300" simplePos="0" relativeHeight="251662336" behindDoc="1" locked="0" layoutInCell="1" allowOverlap="1" wp14:anchorId="25AA1CD2" wp14:editId="110CA864">
            <wp:simplePos x="0" y="0"/>
            <wp:positionH relativeFrom="margin">
              <wp:align>center</wp:align>
            </wp:positionH>
            <wp:positionV relativeFrom="paragraph">
              <wp:posOffset>636905</wp:posOffset>
            </wp:positionV>
            <wp:extent cx="6737350" cy="6581775"/>
            <wp:effectExtent l="0" t="0" r="6350" b="9525"/>
            <wp:wrapTight wrapText="bothSides">
              <wp:wrapPolygon edited="0">
                <wp:start x="0" y="0"/>
                <wp:lineTo x="0" y="21569"/>
                <wp:lineTo x="21559" y="21569"/>
                <wp:lineTo x="2155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7350" cy="658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769" w:rsidRPr="00310BF5">
        <w:rPr>
          <w:rFonts w:ascii="Consolas" w:hAnsi="Consolas"/>
        </w:rPr>
        <w:br w:type="page"/>
      </w:r>
    </w:p>
    <w:p w14:paraId="4F1AAC50" w14:textId="1E81FFFD" w:rsidR="002B1A65" w:rsidRPr="00310BF5" w:rsidRDefault="002B1A65" w:rsidP="00945F89">
      <w:pPr>
        <w:pStyle w:val="Titre1"/>
        <w:jc w:val="both"/>
        <w:rPr>
          <w:rFonts w:ascii="Consolas" w:hAnsi="Consolas"/>
        </w:rPr>
      </w:pPr>
      <w:bookmarkStart w:id="3" w:name="_Toc105922162"/>
      <w:r w:rsidRPr="00310BF5">
        <w:rPr>
          <w:rFonts w:ascii="Consolas" w:hAnsi="Consolas"/>
        </w:rPr>
        <w:lastRenderedPageBreak/>
        <w:t>Méthodologie</w:t>
      </w:r>
      <w:bookmarkEnd w:id="3"/>
    </w:p>
    <w:p w14:paraId="4A0BC2EF" w14:textId="2592FD0E" w:rsidR="002B1A65" w:rsidRDefault="002B1A65" w:rsidP="00945F89">
      <w:pPr>
        <w:pStyle w:val="Titre2"/>
        <w:jc w:val="both"/>
        <w:rPr>
          <w:rFonts w:ascii="Consolas" w:hAnsi="Consolas"/>
        </w:rPr>
      </w:pPr>
      <w:bookmarkStart w:id="4" w:name="_Toc105922163"/>
      <w:r w:rsidRPr="00310BF5">
        <w:rPr>
          <w:rFonts w:ascii="Consolas" w:hAnsi="Consolas"/>
        </w:rPr>
        <w:t>Cahier des charges</w:t>
      </w:r>
      <w:bookmarkEnd w:id="4"/>
    </w:p>
    <w:p w14:paraId="1302BAF6" w14:textId="607F123C" w:rsidR="003A06EB" w:rsidRPr="00437C62" w:rsidRDefault="00437C62" w:rsidP="00945F89">
      <w:pPr>
        <w:pStyle w:val="Contenu"/>
        <w:jc w:val="both"/>
      </w:pPr>
      <w:r w:rsidRPr="00437C62">
        <w:t>Ce qui nous était imposé :</w:t>
      </w:r>
    </w:p>
    <w:tbl>
      <w:tblPr>
        <w:tblStyle w:val="Grilledutableau"/>
        <w:tblW w:w="0" w:type="auto"/>
        <w:tblLook w:val="04A0" w:firstRow="1" w:lastRow="0" w:firstColumn="1" w:lastColumn="0" w:noHBand="0" w:noVBand="1"/>
      </w:tblPr>
      <w:tblGrid>
        <w:gridCol w:w="4531"/>
        <w:gridCol w:w="4531"/>
      </w:tblGrid>
      <w:tr w:rsidR="00437C62" w14:paraId="1DB32561" w14:textId="77777777" w:rsidTr="00CD45FC">
        <w:tc>
          <w:tcPr>
            <w:tcW w:w="4531" w:type="dxa"/>
          </w:tcPr>
          <w:p w14:paraId="325961AD" w14:textId="5CE59C4C" w:rsidR="00437C62" w:rsidRPr="00437C62" w:rsidRDefault="00437C62" w:rsidP="00945F89">
            <w:pPr>
              <w:jc w:val="both"/>
              <w:rPr>
                <w:b w:val="0"/>
                <w:bCs/>
                <w:u w:val="single"/>
              </w:rPr>
            </w:pPr>
            <w:r w:rsidRPr="00437C62">
              <w:rPr>
                <w:b w:val="0"/>
                <w:bCs/>
                <w:u w:val="single"/>
              </w:rPr>
              <w:t>Contrainte</w:t>
            </w:r>
          </w:p>
        </w:tc>
        <w:tc>
          <w:tcPr>
            <w:tcW w:w="4531" w:type="dxa"/>
          </w:tcPr>
          <w:p w14:paraId="2A050590" w14:textId="467B944B" w:rsidR="00437C62" w:rsidRPr="00437C62" w:rsidRDefault="00437C62" w:rsidP="00945F89">
            <w:pPr>
              <w:jc w:val="both"/>
              <w:rPr>
                <w:b w:val="0"/>
                <w:bCs/>
                <w:u w:val="single"/>
              </w:rPr>
            </w:pPr>
            <w:r w:rsidRPr="00437C62">
              <w:rPr>
                <w:b w:val="0"/>
                <w:bCs/>
                <w:u w:val="single"/>
              </w:rPr>
              <w:t>Implémentation</w:t>
            </w:r>
          </w:p>
        </w:tc>
      </w:tr>
      <w:tr w:rsidR="00437C62" w14:paraId="5423CC58" w14:textId="77777777" w:rsidTr="00CD45FC">
        <w:tc>
          <w:tcPr>
            <w:tcW w:w="4531" w:type="dxa"/>
          </w:tcPr>
          <w:p w14:paraId="641947A7" w14:textId="45CC1F21" w:rsidR="00437C62" w:rsidRPr="00772194" w:rsidRDefault="00437C62" w:rsidP="00945F89">
            <w:pPr>
              <w:pStyle w:val="Contenu"/>
              <w:jc w:val="both"/>
              <w:rPr>
                <w:sz w:val="24"/>
                <w:szCs w:val="20"/>
              </w:rPr>
            </w:pPr>
            <w:r w:rsidRPr="00772194">
              <w:rPr>
                <w:sz w:val="24"/>
                <w:szCs w:val="20"/>
              </w:rPr>
              <w:t>Visualisation d’une affectation</w:t>
            </w:r>
          </w:p>
        </w:tc>
        <w:tc>
          <w:tcPr>
            <w:tcW w:w="4531" w:type="dxa"/>
          </w:tcPr>
          <w:p w14:paraId="38DEBDCA" w14:textId="78F0B77B" w:rsidR="00437C62" w:rsidRPr="00772194" w:rsidRDefault="00973F9A" w:rsidP="00945F89">
            <w:pPr>
              <w:pStyle w:val="Contenu"/>
              <w:jc w:val="both"/>
              <w:rPr>
                <w:sz w:val="24"/>
                <w:szCs w:val="20"/>
              </w:rPr>
            </w:pPr>
            <w:r w:rsidRPr="00772194">
              <w:rPr>
                <w:sz w:val="24"/>
                <w:szCs w:val="20"/>
              </w:rPr>
              <w:t>Deux listes d’étudiants, les étudiants affectés sont reliés par un trait, les étudiants dédoublés sont en violet.</w:t>
            </w:r>
          </w:p>
        </w:tc>
      </w:tr>
      <w:tr w:rsidR="00437C62" w14:paraId="57ACE7DD" w14:textId="77777777" w:rsidTr="00CD45FC">
        <w:tc>
          <w:tcPr>
            <w:tcW w:w="4531" w:type="dxa"/>
          </w:tcPr>
          <w:p w14:paraId="7C631D43" w14:textId="7941FFD2" w:rsidR="00437C62" w:rsidRPr="00772194" w:rsidRDefault="00437C62" w:rsidP="00945F89">
            <w:pPr>
              <w:pStyle w:val="Contenu"/>
              <w:jc w:val="both"/>
              <w:rPr>
                <w:sz w:val="24"/>
                <w:szCs w:val="20"/>
              </w:rPr>
            </w:pPr>
            <w:r w:rsidRPr="00772194">
              <w:rPr>
                <w:sz w:val="24"/>
                <w:szCs w:val="20"/>
              </w:rPr>
              <w:t>Information sur l’affectation</w:t>
            </w:r>
          </w:p>
        </w:tc>
        <w:tc>
          <w:tcPr>
            <w:tcW w:w="4531" w:type="dxa"/>
          </w:tcPr>
          <w:p w14:paraId="0166969E" w14:textId="51A16618" w:rsidR="00437C62" w:rsidRPr="00772194" w:rsidRDefault="00973F9A" w:rsidP="00945F89">
            <w:pPr>
              <w:pStyle w:val="Contenu"/>
              <w:jc w:val="both"/>
              <w:rPr>
                <w:sz w:val="24"/>
                <w:szCs w:val="20"/>
              </w:rPr>
            </w:pPr>
            <w:r w:rsidRPr="00772194">
              <w:rPr>
                <w:sz w:val="24"/>
                <w:szCs w:val="20"/>
              </w:rPr>
              <w:t xml:space="preserve">Possible d’obtenir le </w:t>
            </w:r>
            <w:r w:rsidR="00397451" w:rsidRPr="00772194">
              <w:rPr>
                <w:sz w:val="24"/>
                <w:szCs w:val="20"/>
              </w:rPr>
              <w:t>pourcentage d’étudiants affectés, les couples d’étudiants, les affectations forcées et interdites.</w:t>
            </w:r>
          </w:p>
        </w:tc>
      </w:tr>
      <w:tr w:rsidR="00437C62" w14:paraId="5AC9FA85" w14:textId="77777777" w:rsidTr="00CD45FC">
        <w:tc>
          <w:tcPr>
            <w:tcW w:w="4531" w:type="dxa"/>
          </w:tcPr>
          <w:p w14:paraId="1F47F988" w14:textId="2ADA8BFE" w:rsidR="00437C62" w:rsidRPr="00772194" w:rsidRDefault="00437C62" w:rsidP="00945F89">
            <w:pPr>
              <w:pStyle w:val="Contenu"/>
              <w:jc w:val="both"/>
              <w:rPr>
                <w:sz w:val="24"/>
                <w:szCs w:val="20"/>
              </w:rPr>
            </w:pPr>
            <w:r w:rsidRPr="00772194">
              <w:rPr>
                <w:sz w:val="24"/>
                <w:szCs w:val="20"/>
              </w:rPr>
              <w:t>Voir les étudiants non affectés</w:t>
            </w:r>
          </w:p>
        </w:tc>
        <w:tc>
          <w:tcPr>
            <w:tcW w:w="4531" w:type="dxa"/>
          </w:tcPr>
          <w:p w14:paraId="273C9918" w14:textId="0151D42A" w:rsidR="00437C62" w:rsidRPr="00772194" w:rsidRDefault="000321B3" w:rsidP="00945F89">
            <w:pPr>
              <w:pStyle w:val="Contenu"/>
              <w:jc w:val="both"/>
              <w:rPr>
                <w:sz w:val="24"/>
                <w:szCs w:val="20"/>
              </w:rPr>
            </w:pPr>
            <w:r w:rsidRPr="00772194">
              <w:rPr>
                <w:sz w:val="24"/>
                <w:szCs w:val="20"/>
              </w:rPr>
              <w:t>Les étudiants qui n’ont pas de binômes apparaissent en rouge.</w:t>
            </w:r>
          </w:p>
        </w:tc>
      </w:tr>
      <w:tr w:rsidR="00437C62" w14:paraId="2305961D" w14:textId="77777777" w:rsidTr="00CD45FC">
        <w:tc>
          <w:tcPr>
            <w:tcW w:w="4531" w:type="dxa"/>
          </w:tcPr>
          <w:p w14:paraId="119CA120" w14:textId="11E51E84" w:rsidR="00437C62" w:rsidRPr="00772194" w:rsidRDefault="00437C62" w:rsidP="00945F89">
            <w:pPr>
              <w:pStyle w:val="Contenu"/>
              <w:jc w:val="both"/>
              <w:rPr>
                <w:sz w:val="24"/>
                <w:szCs w:val="20"/>
              </w:rPr>
            </w:pPr>
            <w:r w:rsidRPr="00772194">
              <w:rPr>
                <w:sz w:val="24"/>
                <w:szCs w:val="20"/>
              </w:rPr>
              <w:t>Modifier les coefficients</w:t>
            </w:r>
          </w:p>
        </w:tc>
        <w:tc>
          <w:tcPr>
            <w:tcW w:w="4531" w:type="dxa"/>
          </w:tcPr>
          <w:p w14:paraId="40DE162D" w14:textId="37B82E89" w:rsidR="00437C62" w:rsidRPr="00772194" w:rsidRDefault="00F16C3B" w:rsidP="00945F89">
            <w:pPr>
              <w:pStyle w:val="Contenu"/>
              <w:jc w:val="both"/>
              <w:rPr>
                <w:sz w:val="24"/>
                <w:szCs w:val="20"/>
              </w:rPr>
            </w:pPr>
            <w:r w:rsidRPr="00772194">
              <w:rPr>
                <w:sz w:val="24"/>
                <w:szCs w:val="20"/>
              </w:rPr>
              <w:t xml:space="preserve">Des potentiomètres </w:t>
            </w:r>
            <w:r w:rsidR="006F0B19" w:rsidRPr="00772194">
              <w:rPr>
                <w:sz w:val="24"/>
                <w:szCs w:val="20"/>
              </w:rPr>
              <w:t>permettent de modifier les coefficients.</w:t>
            </w:r>
          </w:p>
        </w:tc>
      </w:tr>
      <w:tr w:rsidR="00437C62" w14:paraId="0C88C244" w14:textId="77777777" w:rsidTr="00CD45FC">
        <w:tc>
          <w:tcPr>
            <w:tcW w:w="4531" w:type="dxa"/>
          </w:tcPr>
          <w:p w14:paraId="2871CDDF" w14:textId="04F80C95" w:rsidR="00437C62" w:rsidRPr="00772194" w:rsidRDefault="00437C62" w:rsidP="00945F89">
            <w:pPr>
              <w:pStyle w:val="Contenu"/>
              <w:jc w:val="both"/>
              <w:rPr>
                <w:sz w:val="24"/>
                <w:szCs w:val="20"/>
              </w:rPr>
            </w:pPr>
            <w:r w:rsidRPr="00772194">
              <w:rPr>
                <w:sz w:val="24"/>
                <w:szCs w:val="20"/>
              </w:rPr>
              <w:t>Forcer une affectation</w:t>
            </w:r>
          </w:p>
        </w:tc>
        <w:tc>
          <w:tcPr>
            <w:tcW w:w="4531" w:type="dxa"/>
          </w:tcPr>
          <w:p w14:paraId="30F39ADC" w14:textId="17B1539C" w:rsidR="00437C62" w:rsidRPr="00772194" w:rsidRDefault="006F0B19" w:rsidP="00945F89">
            <w:pPr>
              <w:pStyle w:val="Contenu"/>
              <w:jc w:val="both"/>
              <w:rPr>
                <w:sz w:val="24"/>
                <w:szCs w:val="20"/>
              </w:rPr>
            </w:pPr>
            <w:r w:rsidRPr="00772194">
              <w:rPr>
                <w:sz w:val="24"/>
                <w:szCs w:val="20"/>
              </w:rPr>
              <w:t xml:space="preserve">Un </w:t>
            </w:r>
            <w:proofErr w:type="spellStart"/>
            <w:r w:rsidRPr="00772194">
              <w:rPr>
                <w:sz w:val="24"/>
                <w:szCs w:val="20"/>
              </w:rPr>
              <w:t>drag’n’drop</w:t>
            </w:r>
            <w:proofErr w:type="spellEnd"/>
            <w:r w:rsidRPr="00772194">
              <w:rPr>
                <w:sz w:val="24"/>
                <w:szCs w:val="20"/>
              </w:rPr>
              <w:t xml:space="preserve"> entre deux étudiants forcera le duo (clique </w:t>
            </w:r>
            <w:r w:rsidR="003D3F11" w:rsidRPr="00772194">
              <w:rPr>
                <w:sz w:val="24"/>
                <w:szCs w:val="20"/>
              </w:rPr>
              <w:t>gauche ou menu prévu à cet effet</w:t>
            </w:r>
            <w:r w:rsidRPr="00772194">
              <w:rPr>
                <w:sz w:val="24"/>
                <w:szCs w:val="20"/>
              </w:rPr>
              <w:t>).</w:t>
            </w:r>
          </w:p>
        </w:tc>
      </w:tr>
      <w:tr w:rsidR="00437C62" w14:paraId="5C9B9A60" w14:textId="77777777" w:rsidTr="00CD45FC">
        <w:tc>
          <w:tcPr>
            <w:tcW w:w="4531" w:type="dxa"/>
          </w:tcPr>
          <w:p w14:paraId="64151C2B" w14:textId="2406956A" w:rsidR="00437C62" w:rsidRPr="00772194" w:rsidRDefault="00437C62" w:rsidP="00945F89">
            <w:pPr>
              <w:pStyle w:val="Contenu"/>
              <w:jc w:val="both"/>
              <w:rPr>
                <w:sz w:val="24"/>
                <w:szCs w:val="20"/>
              </w:rPr>
            </w:pPr>
            <w:r w:rsidRPr="00772194">
              <w:rPr>
                <w:sz w:val="24"/>
                <w:szCs w:val="20"/>
              </w:rPr>
              <w:t>Interdire une affectation</w:t>
            </w:r>
          </w:p>
        </w:tc>
        <w:tc>
          <w:tcPr>
            <w:tcW w:w="4531" w:type="dxa"/>
          </w:tcPr>
          <w:p w14:paraId="18E67823" w14:textId="28E682C4" w:rsidR="00437C62" w:rsidRPr="00772194" w:rsidRDefault="006F0B19" w:rsidP="00945F89">
            <w:pPr>
              <w:pStyle w:val="Contenu"/>
              <w:jc w:val="both"/>
              <w:rPr>
                <w:sz w:val="24"/>
                <w:szCs w:val="20"/>
              </w:rPr>
            </w:pPr>
            <w:r w:rsidRPr="00772194">
              <w:rPr>
                <w:sz w:val="24"/>
                <w:szCs w:val="20"/>
              </w:rPr>
              <w:t xml:space="preserve">Un </w:t>
            </w:r>
            <w:proofErr w:type="spellStart"/>
            <w:r w:rsidRPr="00772194">
              <w:rPr>
                <w:sz w:val="24"/>
                <w:szCs w:val="20"/>
              </w:rPr>
              <w:t>drag’n’drop</w:t>
            </w:r>
            <w:proofErr w:type="spellEnd"/>
            <w:r w:rsidRPr="00772194">
              <w:rPr>
                <w:sz w:val="24"/>
                <w:szCs w:val="20"/>
              </w:rPr>
              <w:t xml:space="preserve"> entre deux étudiants </w:t>
            </w:r>
            <w:r w:rsidR="003D3F11" w:rsidRPr="00772194">
              <w:rPr>
                <w:sz w:val="24"/>
                <w:szCs w:val="20"/>
              </w:rPr>
              <w:t>interdira</w:t>
            </w:r>
            <w:r w:rsidRPr="00772194">
              <w:rPr>
                <w:sz w:val="24"/>
                <w:szCs w:val="20"/>
              </w:rPr>
              <w:t xml:space="preserve"> le duo (clique </w:t>
            </w:r>
            <w:r w:rsidR="003D3F11" w:rsidRPr="00772194">
              <w:rPr>
                <w:sz w:val="24"/>
                <w:szCs w:val="20"/>
              </w:rPr>
              <w:t>droit ou menu prévu à cet effet</w:t>
            </w:r>
            <w:r w:rsidRPr="00772194">
              <w:rPr>
                <w:sz w:val="24"/>
                <w:szCs w:val="20"/>
              </w:rPr>
              <w:t>).</w:t>
            </w:r>
          </w:p>
        </w:tc>
      </w:tr>
    </w:tbl>
    <w:p w14:paraId="513035FA" w14:textId="77777777" w:rsidR="00BB139B" w:rsidRDefault="00BB139B" w:rsidP="00945F89">
      <w:pPr>
        <w:pStyle w:val="Contenu"/>
        <w:jc w:val="both"/>
      </w:pPr>
    </w:p>
    <w:p w14:paraId="68FE6D20" w14:textId="07F806F9" w:rsidR="00CD45FC" w:rsidRPr="00437C62" w:rsidRDefault="00437C62" w:rsidP="00945F89">
      <w:pPr>
        <w:pStyle w:val="Contenu"/>
        <w:jc w:val="both"/>
      </w:pPr>
      <w:r w:rsidRPr="00437C62">
        <w:t>Ce que nous avons implémenté en plus :</w:t>
      </w:r>
    </w:p>
    <w:tbl>
      <w:tblPr>
        <w:tblStyle w:val="Grilledutableau"/>
        <w:tblW w:w="0" w:type="auto"/>
        <w:tblLook w:val="04A0" w:firstRow="1" w:lastRow="0" w:firstColumn="1" w:lastColumn="0" w:noHBand="0" w:noVBand="1"/>
      </w:tblPr>
      <w:tblGrid>
        <w:gridCol w:w="4531"/>
        <w:gridCol w:w="4531"/>
      </w:tblGrid>
      <w:tr w:rsidR="00437C62" w14:paraId="30854A76" w14:textId="77777777" w:rsidTr="005C04A2">
        <w:tc>
          <w:tcPr>
            <w:tcW w:w="4531" w:type="dxa"/>
          </w:tcPr>
          <w:p w14:paraId="5EB670E9" w14:textId="4C50A9CC" w:rsidR="00437C62" w:rsidRPr="00437C62" w:rsidRDefault="00437C62" w:rsidP="00945F89">
            <w:pPr>
              <w:jc w:val="both"/>
              <w:rPr>
                <w:b w:val="0"/>
                <w:bCs/>
                <w:u w:val="single"/>
              </w:rPr>
            </w:pPr>
            <w:r w:rsidRPr="00437C62">
              <w:rPr>
                <w:b w:val="0"/>
                <w:bCs/>
                <w:u w:val="single"/>
              </w:rPr>
              <w:t>Contrainte</w:t>
            </w:r>
          </w:p>
        </w:tc>
        <w:tc>
          <w:tcPr>
            <w:tcW w:w="4531" w:type="dxa"/>
          </w:tcPr>
          <w:p w14:paraId="181674A3" w14:textId="7F2D6BEC" w:rsidR="00437C62" w:rsidRPr="00437C62" w:rsidRDefault="00437C62" w:rsidP="00945F89">
            <w:pPr>
              <w:jc w:val="both"/>
              <w:rPr>
                <w:b w:val="0"/>
                <w:bCs/>
                <w:u w:val="single"/>
              </w:rPr>
            </w:pPr>
            <w:r w:rsidRPr="00437C62">
              <w:rPr>
                <w:b w:val="0"/>
                <w:bCs/>
                <w:u w:val="single"/>
              </w:rPr>
              <w:t>Implémentation</w:t>
            </w:r>
          </w:p>
        </w:tc>
      </w:tr>
      <w:tr w:rsidR="00437C62" w14:paraId="6A63E6AF" w14:textId="77777777" w:rsidTr="005C04A2">
        <w:tc>
          <w:tcPr>
            <w:tcW w:w="4531" w:type="dxa"/>
          </w:tcPr>
          <w:p w14:paraId="7DE83937" w14:textId="77777777" w:rsidR="00437C62" w:rsidRPr="00772194" w:rsidRDefault="00437C62" w:rsidP="00945F89">
            <w:pPr>
              <w:pStyle w:val="Contenu"/>
              <w:jc w:val="both"/>
              <w:rPr>
                <w:sz w:val="24"/>
                <w:szCs w:val="20"/>
              </w:rPr>
            </w:pPr>
            <w:r w:rsidRPr="00772194">
              <w:rPr>
                <w:sz w:val="24"/>
                <w:szCs w:val="20"/>
              </w:rPr>
              <w:t>Trier les listes d’étudiants</w:t>
            </w:r>
          </w:p>
        </w:tc>
        <w:tc>
          <w:tcPr>
            <w:tcW w:w="4531" w:type="dxa"/>
          </w:tcPr>
          <w:p w14:paraId="50E7DF07" w14:textId="14F3B08E" w:rsidR="00437C62" w:rsidRPr="00772194" w:rsidRDefault="00772194" w:rsidP="00945F89">
            <w:pPr>
              <w:pStyle w:val="Contenu"/>
              <w:jc w:val="both"/>
              <w:rPr>
                <w:sz w:val="24"/>
                <w:szCs w:val="20"/>
              </w:rPr>
            </w:pPr>
            <w:r w:rsidRPr="00772194">
              <w:rPr>
                <w:sz w:val="24"/>
                <w:szCs w:val="20"/>
              </w:rPr>
              <w:t>A l’aide de bouton dans le menu de gauche, tri par ordre croissant / décroissant sur plusieurs critères</w:t>
            </w:r>
            <w:r w:rsidR="00E96E13">
              <w:rPr>
                <w:sz w:val="24"/>
                <w:szCs w:val="20"/>
              </w:rPr>
              <w:t>.</w:t>
            </w:r>
          </w:p>
        </w:tc>
      </w:tr>
      <w:tr w:rsidR="00437C62" w14:paraId="75801336" w14:textId="77777777" w:rsidTr="005C04A2">
        <w:tc>
          <w:tcPr>
            <w:tcW w:w="4531" w:type="dxa"/>
          </w:tcPr>
          <w:p w14:paraId="1595AAEF" w14:textId="3EDD8E6F" w:rsidR="00437C62" w:rsidRPr="00772194" w:rsidRDefault="00437C62" w:rsidP="00945F89">
            <w:pPr>
              <w:pStyle w:val="Contenu"/>
              <w:jc w:val="both"/>
              <w:rPr>
                <w:sz w:val="24"/>
                <w:szCs w:val="20"/>
              </w:rPr>
            </w:pPr>
            <w:r w:rsidRPr="00772194">
              <w:rPr>
                <w:sz w:val="24"/>
                <w:szCs w:val="20"/>
              </w:rPr>
              <w:t xml:space="preserve">Consulter </w:t>
            </w:r>
            <w:r w:rsidR="00772194">
              <w:rPr>
                <w:sz w:val="24"/>
                <w:szCs w:val="20"/>
              </w:rPr>
              <w:t>les</w:t>
            </w:r>
            <w:r w:rsidRPr="00772194">
              <w:rPr>
                <w:sz w:val="24"/>
                <w:szCs w:val="20"/>
              </w:rPr>
              <w:t xml:space="preserve"> informations des étudiants</w:t>
            </w:r>
          </w:p>
        </w:tc>
        <w:tc>
          <w:tcPr>
            <w:tcW w:w="4531" w:type="dxa"/>
          </w:tcPr>
          <w:p w14:paraId="29CB40C2" w14:textId="2071D221" w:rsidR="00437C62" w:rsidRPr="00772194" w:rsidRDefault="00772194" w:rsidP="00945F89">
            <w:pPr>
              <w:pStyle w:val="Contenu"/>
              <w:jc w:val="both"/>
              <w:rPr>
                <w:sz w:val="24"/>
                <w:szCs w:val="20"/>
              </w:rPr>
            </w:pPr>
            <w:r>
              <w:rPr>
                <w:sz w:val="24"/>
                <w:szCs w:val="20"/>
              </w:rPr>
              <w:t>Laisser la souris sur un étudiant fera apparaître sa moyenne, niveau, etc…</w:t>
            </w:r>
          </w:p>
        </w:tc>
      </w:tr>
      <w:tr w:rsidR="00437C62" w14:paraId="46364D20" w14:textId="77777777" w:rsidTr="005C04A2">
        <w:tc>
          <w:tcPr>
            <w:tcW w:w="4531" w:type="dxa"/>
          </w:tcPr>
          <w:p w14:paraId="4D6DFC6C" w14:textId="77777777" w:rsidR="00437C62" w:rsidRPr="00772194" w:rsidRDefault="00437C62" w:rsidP="00945F89">
            <w:pPr>
              <w:pStyle w:val="Contenu"/>
              <w:jc w:val="both"/>
              <w:rPr>
                <w:sz w:val="24"/>
                <w:szCs w:val="20"/>
              </w:rPr>
            </w:pPr>
            <w:r w:rsidRPr="00772194">
              <w:rPr>
                <w:sz w:val="24"/>
                <w:szCs w:val="20"/>
              </w:rPr>
              <w:t>Ajouter / supprimer des étudiants</w:t>
            </w:r>
          </w:p>
        </w:tc>
        <w:tc>
          <w:tcPr>
            <w:tcW w:w="4531" w:type="dxa"/>
          </w:tcPr>
          <w:p w14:paraId="0F79942D" w14:textId="5CF09792" w:rsidR="00437C62" w:rsidRPr="00772194" w:rsidRDefault="00E96E13" w:rsidP="00945F89">
            <w:pPr>
              <w:pStyle w:val="Contenu"/>
              <w:jc w:val="both"/>
              <w:rPr>
                <w:sz w:val="24"/>
                <w:szCs w:val="20"/>
              </w:rPr>
            </w:pPr>
            <w:r>
              <w:rPr>
                <w:sz w:val="24"/>
                <w:szCs w:val="20"/>
              </w:rPr>
              <w:t>Ajouter un nouvel étudiant manuellement ou à partir des listes du département.</w:t>
            </w:r>
          </w:p>
        </w:tc>
      </w:tr>
      <w:tr w:rsidR="00437C62" w14:paraId="51E78FC8" w14:textId="77777777" w:rsidTr="005C04A2">
        <w:tc>
          <w:tcPr>
            <w:tcW w:w="4531" w:type="dxa"/>
          </w:tcPr>
          <w:p w14:paraId="2C39A91B" w14:textId="77777777" w:rsidR="00437C62" w:rsidRPr="00772194" w:rsidRDefault="00437C62" w:rsidP="00945F89">
            <w:pPr>
              <w:pStyle w:val="Contenu"/>
              <w:jc w:val="both"/>
              <w:rPr>
                <w:sz w:val="24"/>
                <w:szCs w:val="20"/>
              </w:rPr>
            </w:pPr>
            <w:r w:rsidRPr="00772194">
              <w:rPr>
                <w:sz w:val="24"/>
                <w:szCs w:val="20"/>
              </w:rPr>
              <w:t>Remplacer un étudiant</w:t>
            </w:r>
          </w:p>
        </w:tc>
        <w:tc>
          <w:tcPr>
            <w:tcW w:w="4531" w:type="dxa"/>
          </w:tcPr>
          <w:p w14:paraId="3B193A8A" w14:textId="7EA97ED0" w:rsidR="00437C62" w:rsidRPr="00772194" w:rsidRDefault="00E96E13" w:rsidP="00945F89">
            <w:pPr>
              <w:pStyle w:val="Contenu"/>
              <w:jc w:val="both"/>
              <w:rPr>
                <w:sz w:val="24"/>
                <w:szCs w:val="20"/>
              </w:rPr>
            </w:pPr>
            <w:r>
              <w:rPr>
                <w:sz w:val="24"/>
                <w:szCs w:val="20"/>
              </w:rPr>
              <w:t>Garde l’affectation mais remplace l’étudiant</w:t>
            </w:r>
          </w:p>
        </w:tc>
      </w:tr>
      <w:tr w:rsidR="00437C62" w14:paraId="4A1E708D" w14:textId="77777777" w:rsidTr="005C04A2">
        <w:tc>
          <w:tcPr>
            <w:tcW w:w="4531" w:type="dxa"/>
          </w:tcPr>
          <w:p w14:paraId="30B6EE5D" w14:textId="77777777" w:rsidR="00437C62" w:rsidRPr="00772194" w:rsidRDefault="00437C62" w:rsidP="00945F89">
            <w:pPr>
              <w:pStyle w:val="Contenu"/>
              <w:jc w:val="both"/>
              <w:rPr>
                <w:sz w:val="24"/>
                <w:szCs w:val="20"/>
              </w:rPr>
            </w:pPr>
            <w:r w:rsidRPr="00772194">
              <w:rPr>
                <w:sz w:val="24"/>
                <w:szCs w:val="20"/>
              </w:rPr>
              <w:t>Maximiser un certain coefficient</w:t>
            </w:r>
          </w:p>
        </w:tc>
        <w:tc>
          <w:tcPr>
            <w:tcW w:w="4531" w:type="dxa"/>
          </w:tcPr>
          <w:p w14:paraId="74E32C11" w14:textId="5E23A6C7" w:rsidR="00437C62" w:rsidRPr="00772194" w:rsidRDefault="00E96E13" w:rsidP="00945F89">
            <w:pPr>
              <w:pStyle w:val="Contenu"/>
              <w:jc w:val="both"/>
              <w:rPr>
                <w:sz w:val="24"/>
                <w:szCs w:val="20"/>
              </w:rPr>
            </w:pPr>
            <w:r>
              <w:rPr>
                <w:sz w:val="24"/>
                <w:szCs w:val="20"/>
              </w:rPr>
              <w:t>Disponible dans le menu</w:t>
            </w:r>
          </w:p>
        </w:tc>
      </w:tr>
      <w:tr w:rsidR="00437C62" w14:paraId="6CBF76E7" w14:textId="77777777" w:rsidTr="005C04A2">
        <w:tc>
          <w:tcPr>
            <w:tcW w:w="4531" w:type="dxa"/>
          </w:tcPr>
          <w:p w14:paraId="0CD0AC1D" w14:textId="77777777" w:rsidR="00437C62" w:rsidRPr="00772194" w:rsidRDefault="00437C62" w:rsidP="00945F89">
            <w:pPr>
              <w:pStyle w:val="Contenu"/>
              <w:jc w:val="both"/>
              <w:rPr>
                <w:sz w:val="24"/>
                <w:szCs w:val="20"/>
              </w:rPr>
            </w:pPr>
            <w:r w:rsidRPr="00772194">
              <w:rPr>
                <w:sz w:val="24"/>
                <w:szCs w:val="20"/>
              </w:rPr>
              <w:t>Rendre les coefficients aléatoires</w:t>
            </w:r>
          </w:p>
        </w:tc>
        <w:tc>
          <w:tcPr>
            <w:tcW w:w="4531" w:type="dxa"/>
          </w:tcPr>
          <w:p w14:paraId="3C6794AD" w14:textId="627BC665" w:rsidR="00437C62" w:rsidRPr="00772194" w:rsidRDefault="00E96E13" w:rsidP="00945F89">
            <w:pPr>
              <w:pStyle w:val="Contenu"/>
              <w:jc w:val="both"/>
              <w:rPr>
                <w:sz w:val="24"/>
                <w:szCs w:val="20"/>
              </w:rPr>
            </w:pPr>
            <w:r>
              <w:rPr>
                <w:sz w:val="24"/>
                <w:szCs w:val="20"/>
              </w:rPr>
              <w:t>Bouton pour coefficients aléatoires</w:t>
            </w:r>
          </w:p>
        </w:tc>
      </w:tr>
      <w:tr w:rsidR="00437C62" w14:paraId="470208F3" w14:textId="77777777" w:rsidTr="005C04A2">
        <w:tc>
          <w:tcPr>
            <w:tcW w:w="4531" w:type="dxa"/>
          </w:tcPr>
          <w:p w14:paraId="12150FF6" w14:textId="77777777" w:rsidR="00437C62" w:rsidRPr="00772194" w:rsidRDefault="00437C62" w:rsidP="00945F89">
            <w:pPr>
              <w:pStyle w:val="Contenu"/>
              <w:jc w:val="both"/>
              <w:rPr>
                <w:sz w:val="24"/>
                <w:szCs w:val="20"/>
              </w:rPr>
            </w:pPr>
            <w:r w:rsidRPr="00772194">
              <w:rPr>
                <w:sz w:val="24"/>
                <w:szCs w:val="20"/>
              </w:rPr>
              <w:t>Choisir une ressource</w:t>
            </w:r>
          </w:p>
        </w:tc>
        <w:tc>
          <w:tcPr>
            <w:tcW w:w="4531" w:type="dxa"/>
          </w:tcPr>
          <w:p w14:paraId="4D1202CB" w14:textId="3AA5FD19" w:rsidR="00437C62" w:rsidRPr="00772194" w:rsidRDefault="00E96E13" w:rsidP="00945F89">
            <w:pPr>
              <w:pStyle w:val="Contenu"/>
              <w:jc w:val="both"/>
              <w:rPr>
                <w:sz w:val="24"/>
                <w:szCs w:val="20"/>
              </w:rPr>
            </w:pPr>
            <w:r>
              <w:rPr>
                <w:sz w:val="24"/>
                <w:szCs w:val="20"/>
              </w:rPr>
              <w:t>Possibilité d’avoir plusieurs tutorats dans différentes ressources</w:t>
            </w:r>
            <w:r w:rsidR="00B75612">
              <w:rPr>
                <w:sz w:val="24"/>
                <w:szCs w:val="20"/>
              </w:rPr>
              <w:t>.</w:t>
            </w:r>
          </w:p>
        </w:tc>
      </w:tr>
      <w:tr w:rsidR="00437C62" w14:paraId="15C992E1" w14:textId="77777777" w:rsidTr="005C04A2">
        <w:tc>
          <w:tcPr>
            <w:tcW w:w="4531" w:type="dxa"/>
          </w:tcPr>
          <w:p w14:paraId="341E3F00" w14:textId="77777777" w:rsidR="00437C62" w:rsidRPr="00772194" w:rsidRDefault="00437C62" w:rsidP="00945F89">
            <w:pPr>
              <w:pStyle w:val="Contenu"/>
              <w:jc w:val="both"/>
              <w:rPr>
                <w:sz w:val="24"/>
                <w:szCs w:val="20"/>
              </w:rPr>
            </w:pPr>
            <w:r w:rsidRPr="00772194">
              <w:rPr>
                <w:sz w:val="24"/>
                <w:szCs w:val="20"/>
              </w:rPr>
              <w:t>Se connecter en tant qu’enseignant</w:t>
            </w:r>
          </w:p>
        </w:tc>
        <w:tc>
          <w:tcPr>
            <w:tcW w:w="4531" w:type="dxa"/>
          </w:tcPr>
          <w:p w14:paraId="0763ABFC" w14:textId="3002AA45" w:rsidR="00437C62" w:rsidRPr="00772194" w:rsidRDefault="00E96E13" w:rsidP="00945F89">
            <w:pPr>
              <w:pStyle w:val="Contenu"/>
              <w:jc w:val="both"/>
              <w:rPr>
                <w:sz w:val="24"/>
                <w:szCs w:val="20"/>
              </w:rPr>
            </w:pPr>
            <w:r>
              <w:rPr>
                <w:sz w:val="24"/>
                <w:szCs w:val="20"/>
              </w:rPr>
              <w:t>L’enseignant référent du tutorat peut se connecter.</w:t>
            </w:r>
          </w:p>
        </w:tc>
      </w:tr>
      <w:tr w:rsidR="00437C62" w14:paraId="24BEB147" w14:textId="77777777" w:rsidTr="005C04A2">
        <w:tc>
          <w:tcPr>
            <w:tcW w:w="4531" w:type="dxa"/>
          </w:tcPr>
          <w:p w14:paraId="71147B48" w14:textId="77777777" w:rsidR="00437C62" w:rsidRPr="00772194" w:rsidRDefault="00437C62" w:rsidP="00945F89">
            <w:pPr>
              <w:pStyle w:val="Contenu"/>
              <w:jc w:val="both"/>
              <w:rPr>
                <w:sz w:val="24"/>
                <w:szCs w:val="20"/>
              </w:rPr>
            </w:pPr>
            <w:r w:rsidRPr="00772194">
              <w:rPr>
                <w:sz w:val="24"/>
                <w:szCs w:val="20"/>
              </w:rPr>
              <w:t>Choisir le thème de l’application</w:t>
            </w:r>
          </w:p>
        </w:tc>
        <w:tc>
          <w:tcPr>
            <w:tcW w:w="4531" w:type="dxa"/>
          </w:tcPr>
          <w:p w14:paraId="39CA662D" w14:textId="55A1C8ED" w:rsidR="00437C62" w:rsidRPr="00772194" w:rsidRDefault="00EC0EA5" w:rsidP="00945F89">
            <w:pPr>
              <w:pStyle w:val="Contenu"/>
              <w:jc w:val="both"/>
              <w:rPr>
                <w:sz w:val="24"/>
                <w:szCs w:val="20"/>
              </w:rPr>
            </w:pPr>
            <w:r>
              <w:rPr>
                <w:sz w:val="24"/>
                <w:szCs w:val="20"/>
              </w:rPr>
              <w:t xml:space="preserve">Choix </w:t>
            </w:r>
            <w:r w:rsidR="00B75612">
              <w:rPr>
                <w:sz w:val="24"/>
                <w:szCs w:val="20"/>
              </w:rPr>
              <w:t>parmi</w:t>
            </w:r>
            <w:r>
              <w:rPr>
                <w:sz w:val="24"/>
                <w:szCs w:val="20"/>
              </w:rPr>
              <w:t xml:space="preserve"> 3 thèmes différents (boutons en bas à droite) : jour, sombre et bonbon.</w:t>
            </w:r>
          </w:p>
        </w:tc>
      </w:tr>
    </w:tbl>
    <w:p w14:paraId="60E86D22" w14:textId="77777777" w:rsidR="00437C62" w:rsidRPr="003A06EB" w:rsidRDefault="00437C62" w:rsidP="00945F89">
      <w:pPr>
        <w:jc w:val="both"/>
      </w:pPr>
    </w:p>
    <w:p w14:paraId="74A28865" w14:textId="77777777" w:rsidR="00C10EBA" w:rsidRPr="00C10EBA" w:rsidRDefault="00C10EBA" w:rsidP="00945F89">
      <w:pPr>
        <w:jc w:val="both"/>
      </w:pPr>
    </w:p>
    <w:p w14:paraId="7FF81038" w14:textId="6A697454" w:rsidR="00D10608" w:rsidRDefault="002B1A65" w:rsidP="00945F89">
      <w:pPr>
        <w:pStyle w:val="Titre2"/>
        <w:jc w:val="both"/>
        <w:rPr>
          <w:rFonts w:ascii="Consolas" w:hAnsi="Consolas"/>
        </w:rPr>
      </w:pPr>
      <w:bookmarkStart w:id="5" w:name="_Toc105922164"/>
      <w:r w:rsidRPr="00310BF5">
        <w:rPr>
          <w:rFonts w:ascii="Consolas" w:hAnsi="Consolas"/>
        </w:rPr>
        <w:lastRenderedPageBreak/>
        <w:t>Conception Centrée Utilisateur</w:t>
      </w:r>
      <w:bookmarkEnd w:id="5"/>
    </w:p>
    <w:p w14:paraId="6AA0A36A" w14:textId="3D25FB07" w:rsidR="0010775A" w:rsidRDefault="0010775A" w:rsidP="00945F89">
      <w:pPr>
        <w:pStyle w:val="Contenu"/>
        <w:ind w:firstLine="720"/>
        <w:jc w:val="both"/>
      </w:pPr>
      <w:r>
        <w:t xml:space="preserve">Avant de commencer la conception de l’application, nous avons </w:t>
      </w:r>
      <w:r w:rsidR="00D9514C">
        <w:t>réalisé</w:t>
      </w:r>
      <w:r w:rsidR="00183255">
        <w:t xml:space="preserve"> un profilage </w:t>
      </w:r>
      <w:r w:rsidR="00A71312">
        <w:t>des utilisateurs de notre application</w:t>
      </w:r>
      <w:r w:rsidR="00767BDF">
        <w:t xml:space="preserve">, dans le but d’établir les attentes des personnes qui allaient utiliser notre application. Nous en sommes </w:t>
      </w:r>
      <w:r w:rsidR="008E7DD2">
        <w:t>venus</w:t>
      </w:r>
      <w:r w:rsidR="00767BDF">
        <w:t xml:space="preserve"> à la conclusion que l’utilisateur sera un </w:t>
      </w:r>
      <w:r w:rsidR="008E7DD2">
        <w:t xml:space="preserve">maître de </w:t>
      </w:r>
      <w:r w:rsidR="007D430B">
        <w:t>conférences</w:t>
      </w:r>
      <w:r w:rsidR="00C10EBA">
        <w:t xml:space="preserve"> de 44 ans</w:t>
      </w:r>
      <w:r w:rsidR="008E7DD2">
        <w:t xml:space="preserve"> qui utilise régulièrement des logiciels (pour des entrées de notes ou absences), mais à un niveau technologique moyen et un temps limité à consacrer à notre application.</w:t>
      </w:r>
      <w:r w:rsidR="00C10EBA">
        <w:t xml:space="preserve"> Ses tâches quotidiennes lors que l’utilisation sera :</w:t>
      </w:r>
    </w:p>
    <w:p w14:paraId="751C0BA3" w14:textId="77777777" w:rsidR="00B72C72" w:rsidRDefault="00B72C72" w:rsidP="00945F89">
      <w:pPr>
        <w:pStyle w:val="Contenu"/>
        <w:ind w:firstLine="720"/>
        <w:jc w:val="both"/>
      </w:pPr>
    </w:p>
    <w:p w14:paraId="5C7537C2" w14:textId="3E73A466" w:rsidR="00C10EBA" w:rsidRDefault="00C10EBA" w:rsidP="00945F89">
      <w:pPr>
        <w:pStyle w:val="Contenu"/>
        <w:ind w:firstLine="720"/>
        <w:jc w:val="both"/>
      </w:pPr>
      <w:r w:rsidRPr="0007643C">
        <w:rPr>
          <w:b/>
          <w:bCs/>
        </w:rPr>
        <w:t>1.</w:t>
      </w:r>
      <w:r>
        <w:t xml:space="preserve"> Entrer ou importer des listes d’étudiants.</w:t>
      </w:r>
    </w:p>
    <w:p w14:paraId="72D21BA5" w14:textId="3B261154" w:rsidR="00C10EBA" w:rsidRDefault="00C10EBA" w:rsidP="00945F89">
      <w:pPr>
        <w:pStyle w:val="Contenu"/>
        <w:ind w:firstLine="720"/>
        <w:jc w:val="both"/>
      </w:pPr>
      <w:r w:rsidRPr="0007643C">
        <w:rPr>
          <w:b/>
          <w:bCs/>
        </w:rPr>
        <w:t>2.</w:t>
      </w:r>
      <w:r>
        <w:t xml:space="preserve"> Choisir des critères d’affection ou des filtres.</w:t>
      </w:r>
    </w:p>
    <w:p w14:paraId="65147419" w14:textId="099CC972" w:rsidR="00C10EBA" w:rsidRDefault="00C10EBA" w:rsidP="00945F89">
      <w:pPr>
        <w:pStyle w:val="Contenu"/>
        <w:ind w:firstLine="720"/>
        <w:jc w:val="both"/>
      </w:pPr>
      <w:r w:rsidRPr="0007643C">
        <w:rPr>
          <w:b/>
          <w:bCs/>
        </w:rPr>
        <w:t>3.</w:t>
      </w:r>
      <w:r>
        <w:t xml:space="preserve"> </w:t>
      </w:r>
      <w:r w:rsidR="008B3EFA">
        <w:t>Lancer le logiciel pour affecter les étudiants.</w:t>
      </w:r>
    </w:p>
    <w:p w14:paraId="16190280" w14:textId="7EE24A0B" w:rsidR="00C10EBA" w:rsidRDefault="00C10EBA" w:rsidP="00945F89">
      <w:pPr>
        <w:pStyle w:val="Contenu"/>
        <w:ind w:firstLine="720"/>
        <w:jc w:val="both"/>
      </w:pPr>
      <w:r w:rsidRPr="0007643C">
        <w:rPr>
          <w:b/>
          <w:bCs/>
        </w:rPr>
        <w:t>4.</w:t>
      </w:r>
      <w:r w:rsidR="008B3EFA">
        <w:t xml:space="preserve"> Vérifier les résultats et les informations, les modifier le cas échéant.</w:t>
      </w:r>
    </w:p>
    <w:p w14:paraId="14CC3AE9" w14:textId="77777777" w:rsidR="004A7A6A" w:rsidRDefault="004A7A6A" w:rsidP="00945F89">
      <w:pPr>
        <w:pStyle w:val="Contenu"/>
        <w:jc w:val="both"/>
      </w:pPr>
    </w:p>
    <w:p w14:paraId="62096A72" w14:textId="77777777" w:rsidR="00C75C97" w:rsidRDefault="007D430B" w:rsidP="00945F89">
      <w:pPr>
        <w:pStyle w:val="Contenu"/>
        <w:ind w:firstLine="720"/>
        <w:jc w:val="both"/>
      </w:pPr>
      <w:r>
        <w:t xml:space="preserve">Après avoir créé une persona, </w:t>
      </w:r>
      <w:r w:rsidR="00C725D2">
        <w:t xml:space="preserve">nous avons itéré sur </w:t>
      </w:r>
      <w:r w:rsidR="00564D54">
        <w:t>plusieurs prototypes</w:t>
      </w:r>
      <w:r w:rsidR="00C75C97">
        <w:t>.</w:t>
      </w:r>
      <w:r w:rsidR="00C725D2">
        <w:t xml:space="preserve"> </w:t>
      </w:r>
    </w:p>
    <w:p w14:paraId="2DADCEFD" w14:textId="1CA16971" w:rsidR="002B1A65" w:rsidRPr="00C75C97" w:rsidRDefault="00C75C97" w:rsidP="00945F89">
      <w:pPr>
        <w:pStyle w:val="Contenu"/>
        <w:jc w:val="both"/>
      </w:pPr>
      <w:r>
        <w:t xml:space="preserve">La conception de ces prototypes était précédée d’une réévaluation des exigences des utilisateurs et d’une amélioration de la séquence d’interaction par rapport au dernier cycle. Nous faisions également des brainstormings pour pouvoir recueillir un maximum d’idées et s’assurer qu’aucun élément ne manque. </w:t>
      </w:r>
      <w:r w:rsidR="0060607F">
        <w:t>Après la production de la maquette, nous l’évaluions grâce à une analyse du cahier des charges et des éléments que nous avions préparé avant la conception.</w:t>
      </w:r>
      <w:r w:rsidR="005455A1">
        <w:t xml:space="preserve"> Nous sollicitions également notre enseignant lorsque nous terminions un prototype, </w:t>
      </w:r>
      <w:r w:rsidR="007403D5">
        <w:t>pour obtenir du feedback d’un utilisateur potentiel.</w:t>
      </w:r>
      <w:r w:rsidR="00D9514C">
        <w:t xml:space="preserve"> Si</w:t>
      </w:r>
      <w:r w:rsidR="0060607F">
        <w:t xml:space="preserve"> un ou plusieurs éléments venaient à manquer, nous continuions le cycle.</w:t>
      </w:r>
    </w:p>
    <w:p w14:paraId="5B320F45" w14:textId="2A80AEFF" w:rsidR="00D10608" w:rsidRDefault="00D10608" w:rsidP="00945F89">
      <w:pPr>
        <w:spacing w:after="200"/>
        <w:jc w:val="both"/>
        <w:rPr>
          <w:rFonts w:ascii="Consolas" w:hAnsi="Consolas"/>
        </w:rPr>
      </w:pPr>
      <w:r>
        <w:rPr>
          <w:rFonts w:ascii="Consolas" w:hAnsi="Consolas"/>
        </w:rPr>
        <w:br w:type="page"/>
      </w:r>
    </w:p>
    <w:p w14:paraId="25C639D1" w14:textId="77777777" w:rsidR="00D10608" w:rsidRPr="00D10608" w:rsidRDefault="00D10608" w:rsidP="00945F89">
      <w:pPr>
        <w:spacing w:after="200"/>
        <w:jc w:val="both"/>
        <w:rPr>
          <w:rFonts w:ascii="Consolas" w:eastAsiaTheme="majorEastAsia" w:hAnsi="Consolas" w:cstheme="majorBidi"/>
          <w:b w:val="0"/>
          <w:sz w:val="36"/>
          <w:szCs w:val="26"/>
        </w:rPr>
      </w:pPr>
    </w:p>
    <w:p w14:paraId="6C7C68FF" w14:textId="09630C02" w:rsidR="002B1A65" w:rsidRPr="00310BF5" w:rsidRDefault="002B1A65" w:rsidP="00945F89">
      <w:pPr>
        <w:pStyle w:val="Titre1"/>
        <w:jc w:val="both"/>
        <w:rPr>
          <w:rFonts w:ascii="Consolas" w:hAnsi="Consolas"/>
        </w:rPr>
      </w:pPr>
      <w:bookmarkStart w:id="6" w:name="_Toc105922165"/>
      <w:r w:rsidRPr="00310BF5">
        <w:rPr>
          <w:rFonts w:ascii="Consolas" w:hAnsi="Consolas"/>
        </w:rPr>
        <w:t>Choix ergonomiques</w:t>
      </w:r>
      <w:bookmarkEnd w:id="6"/>
    </w:p>
    <w:p w14:paraId="5491CF6C" w14:textId="5A76E5FF" w:rsidR="00481769" w:rsidRPr="00310BF5" w:rsidRDefault="00481769" w:rsidP="00945F89">
      <w:pPr>
        <w:pStyle w:val="Titre2"/>
        <w:jc w:val="both"/>
        <w:rPr>
          <w:rFonts w:ascii="Consolas" w:hAnsi="Consolas"/>
        </w:rPr>
      </w:pPr>
      <w:bookmarkStart w:id="7" w:name="_Toc105922166"/>
      <w:r w:rsidRPr="00310BF5">
        <w:rPr>
          <w:rFonts w:ascii="Consolas" w:hAnsi="Consolas"/>
        </w:rPr>
        <w:t>Selon Bastien et Scapin</w:t>
      </w:r>
      <w:bookmarkEnd w:id="7"/>
    </w:p>
    <w:p w14:paraId="1E625B41" w14:textId="5ED5BAB1" w:rsidR="00171D5B" w:rsidRDefault="00171D5B" w:rsidP="00945F89">
      <w:pPr>
        <w:pStyle w:val="Titre3"/>
        <w:jc w:val="both"/>
        <w:rPr>
          <w:rFonts w:ascii="Consolas" w:hAnsi="Consolas"/>
        </w:rPr>
      </w:pPr>
      <w:bookmarkStart w:id="8" w:name="_Toc105922167"/>
      <w:r w:rsidRPr="00310BF5">
        <w:rPr>
          <w:rFonts w:ascii="Consolas" w:hAnsi="Consolas"/>
        </w:rPr>
        <w:t>Guidage</w:t>
      </w:r>
      <w:bookmarkEnd w:id="8"/>
    </w:p>
    <w:p w14:paraId="4868144F" w14:textId="6C4F44D6" w:rsidR="001877C1" w:rsidRDefault="00D2169B" w:rsidP="00945F89">
      <w:pPr>
        <w:pStyle w:val="Contenu"/>
        <w:ind w:firstLine="720"/>
        <w:jc w:val="both"/>
      </w:pPr>
      <w:r>
        <w:t>Nous avons tout mis en œuvre pour conseiller, orienter, informer, instruire et guider les utilisateurs de notre application.</w:t>
      </w:r>
    </w:p>
    <w:p w14:paraId="3810B96F" w14:textId="5251CBE1" w:rsidR="00D2169B" w:rsidRPr="00FF5401" w:rsidRDefault="00FF5401" w:rsidP="00945F89">
      <w:pPr>
        <w:pStyle w:val="Contenu"/>
        <w:ind w:firstLine="720"/>
        <w:jc w:val="both"/>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945F89">
      <w:pPr>
        <w:pStyle w:val="Contenu"/>
        <w:ind w:firstLine="720"/>
        <w:jc w:val="both"/>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 xml:space="preserve">et l’encadrement et la séparation des menus avec des </w:t>
      </w:r>
      <w:proofErr w:type="spellStart"/>
      <w:r w:rsidR="00C00886">
        <w:t>MenuSeparators</w:t>
      </w:r>
      <w:proofErr w:type="spellEnd"/>
      <w:r w:rsidR="00C00886">
        <w:t>.</w:t>
      </w:r>
      <w:r w:rsidR="00BD10C5">
        <w:t xml:space="preserve"> Nous mettons en plus de ça des distinctions visuelles pour que l’utilisateur face bien </w:t>
      </w:r>
      <w:r w:rsidR="00EB6662">
        <w:t>la différence</w:t>
      </w:r>
      <w:r w:rsidR="00BD10C5">
        <w:t xml:space="preserve"> entre les éléments.</w:t>
      </w:r>
    </w:p>
    <w:p w14:paraId="1BA7573F" w14:textId="7EB4A475" w:rsidR="00EB4F90" w:rsidRDefault="00EB4F90" w:rsidP="00945F89">
      <w:pPr>
        <w:pStyle w:val="Contenu"/>
        <w:ind w:firstLine="720"/>
        <w:jc w:val="both"/>
      </w:pPr>
      <w:r>
        <w:t xml:space="preserve">Le feedback immédiat à l’utilisateur n’est par contre pas respecté pour toutes les fonctionnalités implémentées : par exemple, pour le </w:t>
      </w:r>
      <w:proofErr w:type="spellStart"/>
      <w:r>
        <w:t>drag’n’drop</w:t>
      </w:r>
      <w:proofErr w:type="spellEnd"/>
      <w:r>
        <w:t xml:space="preserve">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p>
    <w:p w14:paraId="47F3A223" w14:textId="7BD80913" w:rsidR="00EB4F90" w:rsidRDefault="00EB4F90" w:rsidP="00945F89">
      <w:pPr>
        <w:pStyle w:val="Contenu"/>
        <w:ind w:firstLine="720"/>
        <w:jc w:val="both"/>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945F89">
      <w:pPr>
        <w:pStyle w:val="Contenu"/>
        <w:jc w:val="both"/>
      </w:pPr>
    </w:p>
    <w:p w14:paraId="201180CA" w14:textId="7B5EA9C3" w:rsidR="00171D5B" w:rsidRDefault="00171D5B" w:rsidP="00945F89">
      <w:pPr>
        <w:pStyle w:val="Titre3"/>
        <w:jc w:val="both"/>
        <w:rPr>
          <w:rFonts w:ascii="Consolas" w:hAnsi="Consolas"/>
        </w:rPr>
      </w:pPr>
      <w:bookmarkStart w:id="9" w:name="_Toc105922168"/>
      <w:r w:rsidRPr="00310BF5">
        <w:rPr>
          <w:rFonts w:ascii="Consolas" w:hAnsi="Consolas"/>
        </w:rPr>
        <w:lastRenderedPageBreak/>
        <w:t>Charge de travail</w:t>
      </w:r>
      <w:bookmarkEnd w:id="9"/>
    </w:p>
    <w:p w14:paraId="79A3A9E1" w14:textId="590D0576" w:rsidR="00D10608" w:rsidRDefault="00D10608" w:rsidP="00945F89">
      <w:pPr>
        <w:pStyle w:val="Contenu"/>
        <w:ind w:firstLine="720"/>
        <w:jc w:val="both"/>
      </w:pPr>
      <w:r>
        <w:t>Notre interface est conçue dans le but de réduire</w:t>
      </w:r>
      <w:r w:rsidR="004D7874">
        <w:t xml:space="preserve"> les temps d’interactions et la charge de travail de l’utilisateur, dans le but de pouvoir réaliser la tâche principale efficacement. </w:t>
      </w:r>
    </w:p>
    <w:p w14:paraId="7FE31E87" w14:textId="54E51E29" w:rsidR="007D7B07" w:rsidRDefault="004D7874" w:rsidP="00945F89">
      <w:pPr>
        <w:pStyle w:val="Contenu"/>
        <w:ind w:firstLine="720"/>
        <w:jc w:val="both"/>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C10EBA">
        <w:t>voire</w:t>
      </w:r>
      <w:r w:rsidR="007D7B07">
        <w:t xml:space="preserve">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721CC073" w14:textId="3C1318EC" w:rsidR="001877C1" w:rsidRDefault="00E15C6D" w:rsidP="00945F89">
      <w:pPr>
        <w:pStyle w:val="Contenu"/>
        <w:ind w:firstLine="720"/>
        <w:jc w:val="both"/>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43AFF32C" w14:textId="77777777" w:rsidR="00613060" w:rsidRPr="001877C1" w:rsidRDefault="00613060" w:rsidP="00945F89">
      <w:pPr>
        <w:pStyle w:val="Contenu"/>
        <w:ind w:firstLine="720"/>
        <w:jc w:val="both"/>
      </w:pPr>
    </w:p>
    <w:p w14:paraId="77F0E00B" w14:textId="5417B5EA" w:rsidR="00171D5B" w:rsidRDefault="00171D5B" w:rsidP="00945F89">
      <w:pPr>
        <w:pStyle w:val="Titre3"/>
        <w:jc w:val="both"/>
        <w:rPr>
          <w:rFonts w:ascii="Consolas" w:hAnsi="Consolas"/>
        </w:rPr>
      </w:pPr>
      <w:bookmarkStart w:id="10" w:name="_Toc105922169"/>
      <w:r w:rsidRPr="00310BF5">
        <w:rPr>
          <w:rFonts w:ascii="Consolas" w:hAnsi="Consolas"/>
        </w:rPr>
        <w:t>Contrôle explicite</w:t>
      </w:r>
      <w:bookmarkEnd w:id="10"/>
    </w:p>
    <w:p w14:paraId="2CAAB19E" w14:textId="70FB6B9C" w:rsidR="00646891" w:rsidRDefault="00D9514C" w:rsidP="00945F89">
      <w:pPr>
        <w:pStyle w:val="Contenu"/>
        <w:ind w:firstLine="720"/>
        <w:jc w:val="both"/>
      </w:pPr>
      <w:r>
        <w:t>Les actions réalisées par l’utilisateur sont explicites : lorsqu’il ne demande aucune action, il ne se passe rien. De plus, lorsqu</w:t>
      </w:r>
      <w:r w:rsidR="00661045">
        <w:t xml:space="preserve">’il veut qu’une action soit réalisée, seule cette action est déclenchée par le système et aucune autre. Par exemple, lorsqu’un utilisateur entre un étudiant, une fenêtre lui demande de confirmer son action. </w:t>
      </w:r>
    </w:p>
    <w:p w14:paraId="023A556B" w14:textId="2660E4DB" w:rsidR="001877C1" w:rsidRDefault="00661045" w:rsidP="00945F89">
      <w:pPr>
        <w:pStyle w:val="Contenu"/>
        <w:ind w:firstLine="720"/>
        <w:jc w:val="both"/>
      </w:pPr>
      <w:r>
        <w:t xml:space="preserve">L’utilisateur a également le contrôle sur l’application. </w:t>
      </w:r>
      <w:r w:rsidR="00234A7C">
        <w:t xml:space="preserve">Il peut, s’il le souhaite, annuler </w:t>
      </w:r>
      <w:r w:rsidR="00397451">
        <w:t>ses</w:t>
      </w:r>
      <w:r w:rsidR="00234A7C">
        <w:t xml:space="preserve"> actions avant </w:t>
      </w:r>
      <w:r w:rsidR="00397451">
        <w:t>que celles-ci ne prennent effet.</w:t>
      </w:r>
    </w:p>
    <w:p w14:paraId="57DD5360" w14:textId="77777777" w:rsidR="00613060" w:rsidRPr="001877C1" w:rsidRDefault="00613060" w:rsidP="00945F89">
      <w:pPr>
        <w:pStyle w:val="Contenu"/>
        <w:ind w:firstLine="720"/>
        <w:jc w:val="both"/>
      </w:pPr>
    </w:p>
    <w:p w14:paraId="47999959" w14:textId="1AD01CEC" w:rsidR="00171D5B" w:rsidRDefault="00171D5B" w:rsidP="00945F89">
      <w:pPr>
        <w:pStyle w:val="Titre3"/>
        <w:jc w:val="both"/>
        <w:rPr>
          <w:rFonts w:ascii="Consolas" w:hAnsi="Consolas"/>
        </w:rPr>
      </w:pPr>
      <w:bookmarkStart w:id="11" w:name="_Toc105922170"/>
      <w:r w:rsidRPr="00310BF5">
        <w:rPr>
          <w:rFonts w:ascii="Consolas" w:hAnsi="Consolas"/>
        </w:rPr>
        <w:t>Adaptabilité</w:t>
      </w:r>
      <w:bookmarkEnd w:id="11"/>
    </w:p>
    <w:p w14:paraId="3CF24800" w14:textId="584964F2" w:rsidR="00646891" w:rsidRDefault="00646891" w:rsidP="00945F89">
      <w:pPr>
        <w:pStyle w:val="Contenu"/>
        <w:ind w:firstLine="720"/>
        <w:jc w:val="both"/>
      </w:pPr>
      <w:r>
        <w:t>Nous avons conçu notre interface pour qu’elle soit adaptée au contexte, aux besoins et aux préférences des utilisateurs.</w:t>
      </w:r>
    </w:p>
    <w:p w14:paraId="12B28516" w14:textId="4E688D16" w:rsidR="00646891" w:rsidRDefault="00646891" w:rsidP="00945F89">
      <w:pPr>
        <w:pStyle w:val="Contenu"/>
        <w:ind w:firstLine="720"/>
        <w:jc w:val="both"/>
      </w:pPr>
      <w:r>
        <w:t xml:space="preserve">La flexibilité est un point qui nous paraissait important </w:t>
      </w:r>
      <w:r w:rsidR="00911A44">
        <w:t>et que nous avons respecté tout au long de la conception de notre application. Elle permet à l’utilisateur de réaliser une même tâche de plusieurs manières différentes pour lui donner le choix de la manière qu’il ou elle préfère</w:t>
      </w:r>
      <w:r w:rsidR="00911A44" w:rsidRPr="000321B3">
        <w:t>.</w:t>
      </w:r>
      <w:r w:rsidR="000321B3" w:rsidRPr="000321B3">
        <w:t xml:space="preserve"> De plus, les actions peuvent être effectuées dans n’importe quel ordre, elles sont indépendantes les </w:t>
      </w:r>
      <w:r w:rsidR="000321B3" w:rsidRPr="000321B3">
        <w:lastRenderedPageBreak/>
        <w:t>unes des autres, à condition qu’un tutorat soit sélectionné</w:t>
      </w:r>
      <w:r w:rsidR="00521FCB" w:rsidRPr="000321B3">
        <w:t>.</w:t>
      </w:r>
      <w:r w:rsidR="00911A44">
        <w:t xml:space="preserve"> </w:t>
      </w:r>
      <w:r w:rsidR="00521FCB">
        <w:t>L’utilisateur peut également désactiver temporairement les affichages qui ne lui sont pas utiles sur le moment.</w:t>
      </w:r>
    </w:p>
    <w:p w14:paraId="72D25E95" w14:textId="132B153A" w:rsidR="001877C1" w:rsidRDefault="000D66D3" w:rsidP="00945F89">
      <w:pPr>
        <w:pStyle w:val="Contenu"/>
        <w:ind w:firstLine="720"/>
        <w:jc w:val="both"/>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une utilisation </w:t>
      </w:r>
      <w:r w:rsidR="00CF124D">
        <w:t xml:space="preserve">plus rapide et efficace </w:t>
      </w:r>
      <w:r w:rsidR="007E0AE1">
        <w:t>de l’application</w:t>
      </w:r>
      <w:r w:rsidR="00CF124D">
        <w:t>, comme par exemple des raccourcis claviers. Nous avons également pris en compte l’évolution du niveau d’un utilisateur novice : au fur et à mesure qu’il devient plus à l’aise avec l’interface, il sera guidé vers une manière plus rapide d’exécuter ses tâches du quotidien.</w:t>
      </w:r>
    </w:p>
    <w:p w14:paraId="76DA03AB" w14:textId="77777777" w:rsidR="002F0F17" w:rsidRPr="001877C1" w:rsidRDefault="002F0F17" w:rsidP="00945F89">
      <w:pPr>
        <w:pStyle w:val="Contenu"/>
        <w:ind w:firstLine="720"/>
        <w:jc w:val="both"/>
      </w:pPr>
    </w:p>
    <w:p w14:paraId="144CD4AB" w14:textId="02300671" w:rsidR="00171D5B" w:rsidRDefault="00171D5B" w:rsidP="00945F89">
      <w:pPr>
        <w:pStyle w:val="Titre3"/>
        <w:jc w:val="both"/>
        <w:rPr>
          <w:rFonts w:ascii="Consolas" w:hAnsi="Consolas"/>
        </w:rPr>
      </w:pPr>
      <w:bookmarkStart w:id="12" w:name="_Toc105922171"/>
      <w:r w:rsidRPr="00310BF5">
        <w:rPr>
          <w:rFonts w:ascii="Consolas" w:hAnsi="Consolas"/>
        </w:rPr>
        <w:t>Gestion des erreurs</w:t>
      </w:r>
      <w:bookmarkEnd w:id="12"/>
    </w:p>
    <w:p w14:paraId="50724EA5" w14:textId="32CCA9E7" w:rsidR="00DB1DCF" w:rsidRDefault="00CF124D" w:rsidP="00945F89">
      <w:pPr>
        <w:pStyle w:val="Contenu"/>
        <w:ind w:firstLine="720"/>
        <w:jc w:val="both"/>
      </w:pPr>
      <w:r>
        <w:t xml:space="preserve">Nous </w:t>
      </w:r>
      <w:r w:rsidR="00DB1DCF">
        <w:t xml:space="preserve">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w:t>
      </w:r>
      <w:r w:rsidR="00103C42">
        <w:t>.</w:t>
      </w:r>
    </w:p>
    <w:p w14:paraId="4E8DDC53" w14:textId="5F9330D1" w:rsidR="009A531C" w:rsidRDefault="009A531C" w:rsidP="00945F89">
      <w:pPr>
        <w:pStyle w:val="Contenu"/>
        <w:ind w:firstLine="720"/>
        <w:jc w:val="both"/>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4D35696B" w14:textId="4CB7C223" w:rsidR="001877C1" w:rsidRDefault="00DA2D72" w:rsidP="00945F89">
      <w:pPr>
        <w:pStyle w:val="Contenu"/>
        <w:ind w:firstLine="720"/>
        <w:jc w:val="both"/>
      </w:pPr>
      <w:r>
        <w:t xml:space="preserve">Dans le cas où une erreur venait quand même à survenir, </w:t>
      </w:r>
      <w:r w:rsidR="00CD1691">
        <w:t>nous aurions voulu implémenter un bouton « retour en arrière », mais cette fonctionnalité n’a pas vu le jour par manque de temps.</w:t>
      </w:r>
    </w:p>
    <w:p w14:paraId="409F8BA9" w14:textId="77777777" w:rsidR="002F0F17" w:rsidRPr="001877C1" w:rsidRDefault="002F0F17" w:rsidP="00945F89">
      <w:pPr>
        <w:pStyle w:val="Contenu"/>
        <w:ind w:firstLine="720"/>
        <w:jc w:val="both"/>
      </w:pPr>
    </w:p>
    <w:p w14:paraId="2DA7AC6D" w14:textId="1A9A326A" w:rsidR="00171D5B" w:rsidRDefault="00171D5B" w:rsidP="00945F89">
      <w:pPr>
        <w:pStyle w:val="Titre3"/>
        <w:jc w:val="both"/>
        <w:rPr>
          <w:rFonts w:ascii="Consolas" w:hAnsi="Consolas"/>
        </w:rPr>
      </w:pPr>
      <w:bookmarkStart w:id="13" w:name="_Toc105922172"/>
      <w:r w:rsidRPr="00310BF5">
        <w:rPr>
          <w:rFonts w:ascii="Consolas" w:hAnsi="Consolas"/>
        </w:rPr>
        <w:t>Homogénéité et cohérence</w:t>
      </w:r>
      <w:bookmarkEnd w:id="13"/>
    </w:p>
    <w:p w14:paraId="36CCABE7" w14:textId="41ED880E" w:rsidR="00103C42" w:rsidRPr="00103C42" w:rsidRDefault="00E25D2B" w:rsidP="00945F89">
      <w:pPr>
        <w:pStyle w:val="Contenu"/>
        <w:ind w:firstLine="720"/>
        <w:jc w:val="both"/>
      </w:pPr>
      <w:r>
        <w:t xml:space="preserve">A travers toute notre application, </w:t>
      </w:r>
      <w:r w:rsidR="00AF5FAF">
        <w:t xml:space="preserve">nous avons pris soin de garder une certaine </w:t>
      </w:r>
      <w:r w:rsidR="006F0B19">
        <w:t>constance</w:t>
      </w:r>
      <w:r w:rsidR="00AF5FAF">
        <w:t>.</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6A50B8B5" w14:textId="44FA92E3" w:rsidR="0098080A" w:rsidRDefault="0098080A" w:rsidP="00945F89">
      <w:pPr>
        <w:pStyle w:val="Titre3"/>
        <w:jc w:val="both"/>
        <w:rPr>
          <w:rFonts w:ascii="Consolas" w:hAnsi="Consolas"/>
        </w:rPr>
      </w:pPr>
      <w:bookmarkStart w:id="14" w:name="_Toc105922173"/>
      <w:r w:rsidRPr="00310BF5">
        <w:rPr>
          <w:rFonts w:ascii="Consolas" w:hAnsi="Consolas"/>
        </w:rPr>
        <w:lastRenderedPageBreak/>
        <w:t>Signifiance</w:t>
      </w:r>
      <w:r w:rsidR="00321671">
        <w:rPr>
          <w:rFonts w:ascii="Consolas" w:hAnsi="Consolas"/>
        </w:rPr>
        <w:t xml:space="preserve"> des codes et dénominations</w:t>
      </w:r>
      <w:bookmarkEnd w:id="14"/>
    </w:p>
    <w:p w14:paraId="5BE1DF9C" w14:textId="35B3D304" w:rsidR="00FB6AA7" w:rsidRPr="00FB6AA7" w:rsidRDefault="00FB6AA7" w:rsidP="00945F89">
      <w:pPr>
        <w:pStyle w:val="Contenu"/>
        <w:ind w:firstLine="720"/>
        <w:jc w:val="both"/>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945F89">
      <w:pPr>
        <w:jc w:val="both"/>
      </w:pPr>
    </w:p>
    <w:p w14:paraId="3C49BA1C" w14:textId="1CE0CFB5" w:rsidR="00171D5B" w:rsidRDefault="00171D5B" w:rsidP="00945F89">
      <w:pPr>
        <w:pStyle w:val="Titre3"/>
        <w:jc w:val="both"/>
        <w:rPr>
          <w:rFonts w:ascii="Consolas" w:hAnsi="Consolas"/>
        </w:rPr>
      </w:pPr>
      <w:bookmarkStart w:id="15" w:name="_Toc105922174"/>
      <w:r w:rsidRPr="00310BF5">
        <w:rPr>
          <w:rFonts w:ascii="Consolas" w:hAnsi="Consolas"/>
        </w:rPr>
        <w:t>Compatibilité</w:t>
      </w:r>
      <w:bookmarkEnd w:id="15"/>
    </w:p>
    <w:p w14:paraId="778D161D" w14:textId="70FC2817" w:rsidR="00325526" w:rsidRPr="00325526" w:rsidRDefault="009F4B19" w:rsidP="00945F89">
      <w:pPr>
        <w:pStyle w:val="Contenu"/>
        <w:ind w:firstLine="720"/>
        <w:jc w:val="both"/>
      </w:pPr>
      <w:r>
        <w:t>Notre interface est compatible car notre mise en page, bien que sobre et peu révolutionnaire,</w:t>
      </w:r>
      <w:r w:rsidR="00373FDC">
        <w:t xml:space="preserve"> mais tous les contrôles sont visibles à l’écran</w:t>
      </w:r>
      <w:r w:rsidR="0062432D">
        <w:t xml:space="preserve"> pour une utilisation aisée, notamment pour les utilisateurs novices. De plus, des raccourcis existent pour les utilisateurs experts.</w:t>
      </w:r>
      <w:r w:rsidR="000C0E29">
        <w:t xml:space="preserve"> </w:t>
      </w:r>
      <w:r w:rsidR="00217AF5">
        <w:t>L’utilisation de notre application devrait donc rester intuitive.</w:t>
      </w:r>
    </w:p>
    <w:p w14:paraId="30E442C3" w14:textId="77777777" w:rsidR="001877C1" w:rsidRPr="001877C1" w:rsidRDefault="001877C1" w:rsidP="00945F89">
      <w:pPr>
        <w:jc w:val="both"/>
      </w:pPr>
    </w:p>
    <w:p w14:paraId="44089AFC" w14:textId="1375FB7B" w:rsidR="00481769" w:rsidRPr="00310BF5" w:rsidRDefault="00481769" w:rsidP="00945F89">
      <w:pPr>
        <w:pStyle w:val="Titre2"/>
        <w:jc w:val="both"/>
        <w:rPr>
          <w:rFonts w:ascii="Consolas" w:hAnsi="Consolas"/>
        </w:rPr>
      </w:pPr>
      <w:bookmarkStart w:id="16" w:name="_Toc105922175"/>
      <w:r w:rsidRPr="00310BF5">
        <w:rPr>
          <w:rFonts w:ascii="Consolas" w:hAnsi="Consolas"/>
        </w:rPr>
        <w:t>Autres règles et lois</w:t>
      </w:r>
      <w:bookmarkEnd w:id="16"/>
    </w:p>
    <w:p w14:paraId="303D48FE" w14:textId="2DE390BC" w:rsidR="00171D5B" w:rsidRDefault="00171D5B" w:rsidP="00945F89">
      <w:pPr>
        <w:pStyle w:val="Titre3"/>
        <w:jc w:val="both"/>
        <w:rPr>
          <w:rFonts w:ascii="Consolas" w:hAnsi="Consolas"/>
        </w:rPr>
      </w:pPr>
      <w:bookmarkStart w:id="17" w:name="_Toc105922176"/>
      <w:r w:rsidRPr="00310BF5">
        <w:rPr>
          <w:rFonts w:ascii="Consolas" w:hAnsi="Consolas"/>
        </w:rPr>
        <w:t>Miller</w:t>
      </w:r>
      <w:bookmarkEnd w:id="17"/>
    </w:p>
    <w:p w14:paraId="3D1760B3" w14:textId="18056AAE" w:rsidR="007632ED" w:rsidRDefault="00C81A35" w:rsidP="00945F89">
      <w:pPr>
        <w:pStyle w:val="Contenu"/>
        <w:ind w:firstLine="720"/>
        <w:jc w:val="both"/>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945F89">
      <w:pPr>
        <w:pStyle w:val="Contenu"/>
        <w:ind w:firstLine="720"/>
        <w:jc w:val="both"/>
      </w:pPr>
    </w:p>
    <w:p w14:paraId="6665B43F" w14:textId="2C6EA053" w:rsidR="00E12CA6" w:rsidRDefault="0098080A" w:rsidP="00945F89">
      <w:pPr>
        <w:pStyle w:val="Titre3"/>
        <w:jc w:val="both"/>
        <w:rPr>
          <w:rFonts w:ascii="Consolas" w:hAnsi="Consolas"/>
        </w:rPr>
      </w:pPr>
      <w:bookmarkStart w:id="18" w:name="_Toc105922177"/>
      <w:proofErr w:type="spellStart"/>
      <w:r w:rsidRPr="00310BF5">
        <w:rPr>
          <w:rFonts w:ascii="Consolas" w:hAnsi="Consolas"/>
        </w:rPr>
        <w:t>Fitts</w:t>
      </w:r>
      <w:bookmarkEnd w:id="18"/>
      <w:proofErr w:type="spellEnd"/>
    </w:p>
    <w:p w14:paraId="738007E7" w14:textId="47D206FF" w:rsidR="00E12CA6" w:rsidRPr="00E12CA6" w:rsidRDefault="00E12CA6" w:rsidP="00945F89">
      <w:pPr>
        <w:pStyle w:val="Contenu"/>
        <w:ind w:firstLine="720"/>
        <w:jc w:val="both"/>
      </w:pPr>
      <w:r>
        <w:t xml:space="preserve">Nous avons également fait en sorte de respecter la loi de </w:t>
      </w:r>
      <w:proofErr w:type="spellStart"/>
      <w:r>
        <w:t>Fitts</w:t>
      </w:r>
      <w:proofErr w:type="spellEnd"/>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945F89">
      <w:pPr>
        <w:pStyle w:val="Titre3"/>
        <w:jc w:val="both"/>
        <w:rPr>
          <w:rFonts w:ascii="Consolas" w:hAnsi="Consolas"/>
        </w:rPr>
      </w:pPr>
      <w:r w:rsidRPr="00E12CA6">
        <w:rPr>
          <w:rFonts w:ascii="Consolas" w:hAnsi="Consolas"/>
        </w:rPr>
        <w:br w:type="page"/>
      </w:r>
    </w:p>
    <w:p w14:paraId="6177E16C" w14:textId="586EE744" w:rsidR="0092702A" w:rsidRPr="00310BF5" w:rsidRDefault="0092702A" w:rsidP="00945F89">
      <w:pPr>
        <w:pStyle w:val="Titre1"/>
        <w:jc w:val="both"/>
        <w:rPr>
          <w:rFonts w:ascii="Consolas" w:hAnsi="Consolas"/>
        </w:rPr>
      </w:pPr>
      <w:bookmarkStart w:id="19" w:name="_Toc105922178"/>
      <w:r w:rsidRPr="00310BF5">
        <w:rPr>
          <w:rFonts w:ascii="Consolas" w:hAnsi="Consolas"/>
        </w:rPr>
        <w:lastRenderedPageBreak/>
        <w:t>Contribution</w:t>
      </w:r>
      <w:r w:rsidR="00762B78" w:rsidRPr="00310BF5">
        <w:rPr>
          <w:rFonts w:ascii="Consolas" w:hAnsi="Consolas"/>
        </w:rPr>
        <w:t xml:space="preserve"> et Bilan</w:t>
      </w:r>
      <w:bookmarkEnd w:id="19"/>
    </w:p>
    <w:p w14:paraId="3AFD9BD5" w14:textId="2DA4B735" w:rsidR="00481769" w:rsidRDefault="00481769" w:rsidP="00945F89">
      <w:pPr>
        <w:pStyle w:val="Titre2"/>
        <w:jc w:val="both"/>
        <w:rPr>
          <w:rFonts w:ascii="Consolas" w:hAnsi="Consolas"/>
        </w:rPr>
      </w:pPr>
      <w:bookmarkStart w:id="20" w:name="_Toc105922179"/>
      <w:r w:rsidRPr="00310BF5">
        <w:rPr>
          <w:rFonts w:ascii="Consolas" w:hAnsi="Consolas"/>
        </w:rPr>
        <w:t>Alexandre</w:t>
      </w:r>
      <w:bookmarkEnd w:id="20"/>
    </w:p>
    <w:p w14:paraId="23152C8B" w14:textId="19C27461" w:rsidR="00C66FEC" w:rsidRDefault="00C66FEC" w:rsidP="00945F89">
      <w:pPr>
        <w:pStyle w:val="Contenu"/>
        <w:jc w:val="both"/>
      </w:pPr>
      <w:r>
        <w:t>Pour la partie IHM du projet, j’ai assuré une grande partie de développement et de la conception avec le concours de Léopold.</w:t>
      </w:r>
    </w:p>
    <w:p w14:paraId="011B9226" w14:textId="1A33A304" w:rsidR="00C66FEC" w:rsidRDefault="00C66FEC" w:rsidP="00945F89">
      <w:pPr>
        <w:pStyle w:val="Contenu"/>
        <w:jc w:val="both"/>
      </w:pPr>
      <w:r>
        <w:t xml:space="preserve">Mon cheval de bataille était la simplicité et la recherche de la manière la plus simple d’effectuer les actions </w:t>
      </w:r>
      <w:r w:rsidR="00945F89">
        <w:t>ce qui est</w:t>
      </w:r>
      <w:r>
        <w:t xml:space="preserve"> évidement est beaucoup plus compliqué à développer que les solutions lourdes en charge de travail </w:t>
      </w:r>
      <w:r w:rsidR="00945F89">
        <w:t>(</w:t>
      </w:r>
      <w:r>
        <w:t>une petite pensée pour le drag and drop</w:t>
      </w:r>
      <w:r w:rsidR="00945F89">
        <w:t>)</w:t>
      </w:r>
      <w:r w:rsidR="000B1327">
        <w:t>.</w:t>
      </w:r>
    </w:p>
    <w:p w14:paraId="2AA105EC" w14:textId="0230E1DA" w:rsidR="000B1327" w:rsidRDefault="000B1327" w:rsidP="00945F89">
      <w:pPr>
        <w:pStyle w:val="Contenu"/>
        <w:jc w:val="both"/>
      </w:pPr>
      <w:r>
        <w:t>La recherche de possibilités variées pour réaliser une même action comme un clic sur la liste, un bouton et un item de la barre de menu ou encore un raccourcis clavier m’a poussé à repenser la manière dont les actions et changements devaient réagir afin de tous donner le même résultat.</w:t>
      </w:r>
    </w:p>
    <w:p w14:paraId="28552676" w14:textId="65F7F053" w:rsidR="000B1327" w:rsidRDefault="000B1327" w:rsidP="00945F89">
      <w:pPr>
        <w:pStyle w:val="Contenu"/>
        <w:jc w:val="both"/>
      </w:pPr>
      <w:r>
        <w:t>Je me suis également évertué à désactiver les contrôles quand les actions n’étaient pas réalisables, mais pris par le temps, tous n’ont pas pu être pris en charge.</w:t>
      </w:r>
    </w:p>
    <w:p w14:paraId="73CB9064" w14:textId="365749E1" w:rsidR="000B1327" w:rsidRDefault="000B1327" w:rsidP="00945F89">
      <w:pPr>
        <w:pStyle w:val="Contenu"/>
        <w:jc w:val="both"/>
      </w:pPr>
      <w:r>
        <w:t>Voulant également garder le code lisible et minimiser la redondance, j’ai cherché décomposer le code en classes utilitaires et réutiliser ce qui était déjà existant</w:t>
      </w:r>
      <w:r w:rsidR="00945F89">
        <w:t xml:space="preserve"> mais le résultat n’est pas à la hauteur de mes attentes</w:t>
      </w:r>
      <w:r>
        <w:t>.</w:t>
      </w:r>
    </w:p>
    <w:p w14:paraId="3BC82FF5" w14:textId="0A60ADAA" w:rsidR="000B1327" w:rsidRDefault="000B1327" w:rsidP="00945F89">
      <w:pPr>
        <w:pStyle w:val="Contenu"/>
        <w:jc w:val="both"/>
      </w:pPr>
      <w:r>
        <w:t xml:space="preserve">La partie IHM m’a grandement intéressé pour la recherche de solutions aux contraintes qui </w:t>
      </w:r>
      <w:r w:rsidR="00CF6E8D">
        <w:t>étaient établies ainsi qu’à celles que je me suis imposé</w:t>
      </w:r>
      <w:r w:rsidR="00945F89">
        <w:t>. L</w:t>
      </w:r>
      <w:r w:rsidR="00CF6E8D">
        <w:t>e résultat est très proche de ce que je désirais atteindre mais je ne peux détourner de mes pensées tout ce que je n’ai pas pu faire afin de compenser</w:t>
      </w:r>
      <w:r w:rsidR="00945F89">
        <w:t>.</w:t>
      </w:r>
    </w:p>
    <w:p w14:paraId="39F300EA" w14:textId="654B4783" w:rsidR="00945F89" w:rsidRDefault="00945F89" w:rsidP="00945F89">
      <w:pPr>
        <w:pStyle w:val="Contenu"/>
        <w:jc w:val="both"/>
      </w:pPr>
      <w:r>
        <w:t xml:space="preserve">J’ai tiré beaucoup de plaisir et de satisfaction </w:t>
      </w:r>
      <w:r w:rsidR="00224DCF">
        <w:t>à</w:t>
      </w:r>
      <w:r>
        <w:t xml:space="preserve"> voir les actions se réaliser selon le plan établi et j’ai également pu m’amuser en implémentant les différents thèmes de couleurs quand j’ai découvert </w:t>
      </w:r>
      <w:r w:rsidR="00224DCF">
        <w:t>que cela ne nécessitait qu’un ligne de code.</w:t>
      </w:r>
    </w:p>
    <w:p w14:paraId="739237AA" w14:textId="77777777" w:rsidR="00945F89" w:rsidRPr="00C66FEC" w:rsidRDefault="00945F89" w:rsidP="00945F89">
      <w:pPr>
        <w:pStyle w:val="Contenu"/>
        <w:jc w:val="both"/>
      </w:pPr>
    </w:p>
    <w:p w14:paraId="4E58BA38" w14:textId="77777777" w:rsidR="00481769" w:rsidRPr="00310BF5" w:rsidRDefault="00481769" w:rsidP="00945F89">
      <w:pPr>
        <w:pStyle w:val="Titre2"/>
        <w:jc w:val="both"/>
        <w:rPr>
          <w:rFonts w:ascii="Consolas" w:hAnsi="Consolas"/>
        </w:rPr>
      </w:pPr>
      <w:bookmarkStart w:id="21" w:name="_Toc105922180"/>
      <w:r w:rsidRPr="00310BF5">
        <w:rPr>
          <w:rFonts w:ascii="Consolas" w:hAnsi="Consolas"/>
        </w:rPr>
        <w:t>Léopold</w:t>
      </w:r>
      <w:bookmarkEnd w:id="21"/>
    </w:p>
    <w:p w14:paraId="4FFD6A47" w14:textId="135C81BB" w:rsidR="00481769" w:rsidRDefault="00481769" w:rsidP="00945F89">
      <w:pPr>
        <w:pStyle w:val="Titre2"/>
        <w:jc w:val="both"/>
        <w:rPr>
          <w:rFonts w:ascii="Consolas" w:hAnsi="Consolas"/>
        </w:rPr>
      </w:pPr>
      <w:bookmarkStart w:id="22" w:name="_Toc105922181"/>
      <w:r w:rsidRPr="00310BF5">
        <w:rPr>
          <w:rFonts w:ascii="Consolas" w:hAnsi="Consolas"/>
        </w:rPr>
        <w:t>Théo</w:t>
      </w:r>
      <w:bookmarkEnd w:id="22"/>
    </w:p>
    <w:p w14:paraId="5EE98C25" w14:textId="62B1EC22" w:rsidR="00CF6E8D" w:rsidRPr="00CF6E8D" w:rsidRDefault="00CF6E8D" w:rsidP="00945F89">
      <w:pPr>
        <w:pStyle w:val="Contenu"/>
        <w:jc w:val="both"/>
      </w:pPr>
      <w:r>
        <w:t>Théo, pour ce projet, a reproduit deux prototypes papiers sur Pencil</w:t>
      </w:r>
      <w:r w:rsidR="00945F89">
        <w:t>.</w:t>
      </w:r>
    </w:p>
    <w:p w14:paraId="10985D4D" w14:textId="77777777" w:rsidR="00481769" w:rsidRPr="00310BF5" w:rsidRDefault="00481769" w:rsidP="00945F89">
      <w:pPr>
        <w:pStyle w:val="Contenu"/>
        <w:jc w:val="both"/>
        <w:rPr>
          <w:rFonts w:eastAsiaTheme="majorEastAsia" w:cstheme="majorBidi"/>
          <w:color w:val="061F57" w:themeColor="text2" w:themeShade="BF"/>
          <w:kern w:val="28"/>
          <w:sz w:val="52"/>
          <w:szCs w:val="32"/>
        </w:rPr>
      </w:pPr>
      <w:r w:rsidRPr="00310BF5">
        <w:br w:type="page"/>
      </w:r>
    </w:p>
    <w:p w14:paraId="41E67449" w14:textId="74C48116" w:rsidR="007428E7" w:rsidRPr="007428E7" w:rsidRDefault="0092702A" w:rsidP="00945F89">
      <w:pPr>
        <w:pStyle w:val="Titre1"/>
        <w:spacing w:line="480" w:lineRule="auto"/>
        <w:jc w:val="both"/>
        <w:rPr>
          <w:rFonts w:ascii="Consolas" w:hAnsi="Consolas"/>
        </w:rPr>
      </w:pPr>
      <w:bookmarkStart w:id="23" w:name="_Toc105922182"/>
      <w:r w:rsidRPr="00310BF5">
        <w:rPr>
          <w:rFonts w:ascii="Consolas" w:hAnsi="Consolas"/>
        </w:rPr>
        <w:lastRenderedPageBreak/>
        <w:t>Dépôt Git</w:t>
      </w:r>
      <w:bookmarkEnd w:id="1"/>
      <w:bookmarkEnd w:id="23"/>
    </w:p>
    <w:p w14:paraId="38B22D74" w14:textId="77777777" w:rsidR="007428E7" w:rsidRDefault="007428E7" w:rsidP="00945F89">
      <w:pPr>
        <w:pStyle w:val="Contenu"/>
        <w:jc w:val="both"/>
      </w:pPr>
      <w:r>
        <w:t xml:space="preserve">Dépôt git : </w:t>
      </w:r>
      <w:r>
        <w:tab/>
      </w:r>
      <w:r>
        <w:tab/>
      </w:r>
      <w:r>
        <w:tab/>
      </w:r>
      <w:hyperlink r:id="rId13" w:history="1">
        <w:r w:rsidRPr="00B60B42">
          <w:rPr>
            <w:rStyle w:val="Lienhypertexte"/>
          </w:rPr>
          <w:t>https://gitlab.univ-lille.fr/sae2.01-2.02/2022/A-G5</w:t>
        </w:r>
      </w:hyperlink>
    </w:p>
    <w:p w14:paraId="26869B33" w14:textId="4EC950F4" w:rsidR="007428E7" w:rsidRDefault="007428E7" w:rsidP="00945F89">
      <w:pPr>
        <w:pStyle w:val="Contenu"/>
        <w:jc w:val="both"/>
      </w:pPr>
      <w:r w:rsidRPr="00E43B4B">
        <w:rPr>
          <w:rStyle w:val="Caractredecontenu"/>
        </w:rPr>
        <w:t>Numéro de commit</w:t>
      </w:r>
      <w:r>
        <w:t xml:space="preserve"> : </w:t>
      </w:r>
      <w:r>
        <w:tab/>
      </w:r>
    </w:p>
    <w:p w14:paraId="14FCC820" w14:textId="73EA97A0" w:rsidR="007428E7" w:rsidRDefault="007428E7" w:rsidP="00945F89">
      <w:pPr>
        <w:pStyle w:val="Contenu"/>
        <w:jc w:val="both"/>
      </w:pPr>
      <w:r>
        <w:t>SHA :</w:t>
      </w:r>
      <w:r>
        <w:tab/>
      </w:r>
      <w:r>
        <w:tab/>
      </w:r>
      <w:r>
        <w:tab/>
      </w:r>
      <w:r>
        <w:tab/>
      </w:r>
    </w:p>
    <w:p w14:paraId="409629E0" w14:textId="7076C241" w:rsidR="007428E7" w:rsidRDefault="007428E7" w:rsidP="00945F89">
      <w:pPr>
        <w:pStyle w:val="Contenu"/>
        <w:jc w:val="both"/>
      </w:pPr>
      <w:r>
        <w:t xml:space="preserve">Classe principale : </w:t>
      </w:r>
      <w:r>
        <w:tab/>
      </w:r>
      <w:r>
        <w:tab/>
      </w:r>
      <w:proofErr w:type="spellStart"/>
      <w:r>
        <w:t>ihm.Interface</w:t>
      </w:r>
      <w:proofErr w:type="spellEnd"/>
    </w:p>
    <w:p w14:paraId="5BD13D55" w14:textId="6A57E67D" w:rsidR="007428E7" w:rsidRDefault="007428E7" w:rsidP="00945F89">
      <w:pPr>
        <w:pStyle w:val="Contenu"/>
        <w:jc w:val="both"/>
      </w:pPr>
      <w:r>
        <w:t>Packages principaux :</w:t>
      </w:r>
      <w:r>
        <w:tab/>
      </w:r>
      <w:proofErr w:type="spellStart"/>
      <w:r>
        <w:t>ihm</w:t>
      </w:r>
      <w:proofErr w:type="spellEnd"/>
      <w:r>
        <w:t>, ihm.*</w:t>
      </w:r>
    </w:p>
    <w:p w14:paraId="3D0F633C" w14:textId="0A41D9D5" w:rsidR="007428E7" w:rsidRPr="007428E7" w:rsidRDefault="007428E7" w:rsidP="00945F89">
      <w:pPr>
        <w:pStyle w:val="Contenu"/>
        <w:jc w:val="both"/>
      </w:pPr>
      <w:r>
        <w:t xml:space="preserve">Packages de tests : </w:t>
      </w:r>
      <w:r>
        <w:tab/>
      </w:r>
      <w:proofErr w:type="spellStart"/>
      <w:r>
        <w:t>ihmtest</w:t>
      </w:r>
      <w:r w:rsidR="0053508A">
        <w:t>s</w:t>
      </w:r>
      <w:proofErr w:type="spellEnd"/>
    </w:p>
    <w:sectPr w:rsidR="007428E7" w:rsidRPr="007428E7" w:rsidSect="000168C0">
      <w:headerReference w:type="default" r:id="rId14"/>
      <w:footerReference w:type="default" r:id="rId15"/>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70D02" w14:textId="77777777" w:rsidR="00214E4C" w:rsidRDefault="00214E4C">
      <w:r>
        <w:separator/>
      </w:r>
    </w:p>
    <w:p w14:paraId="6CDAF930" w14:textId="77777777" w:rsidR="00214E4C" w:rsidRDefault="00214E4C"/>
  </w:endnote>
  <w:endnote w:type="continuationSeparator" w:id="0">
    <w:p w14:paraId="58FF7946" w14:textId="77777777" w:rsidR="00214E4C" w:rsidRDefault="00214E4C">
      <w:r>
        <w:continuationSeparator/>
      </w:r>
    </w:p>
    <w:p w14:paraId="5BDC508A" w14:textId="77777777" w:rsidR="00214E4C" w:rsidRDefault="00214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45F14" w14:textId="77777777" w:rsidR="00214E4C" w:rsidRDefault="00214E4C">
      <w:r>
        <w:separator/>
      </w:r>
    </w:p>
    <w:p w14:paraId="44807AD3" w14:textId="77777777" w:rsidR="00214E4C" w:rsidRDefault="00214E4C"/>
  </w:footnote>
  <w:footnote w:type="continuationSeparator" w:id="0">
    <w:p w14:paraId="3E8A441E" w14:textId="77777777" w:rsidR="00214E4C" w:rsidRDefault="00214E4C">
      <w:r>
        <w:continuationSeparator/>
      </w:r>
    </w:p>
    <w:p w14:paraId="5963FD27" w14:textId="77777777" w:rsidR="00214E4C" w:rsidRDefault="00214E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1"/>
  </w:num>
  <w:num w:numId="2" w16cid:durableId="167595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21B3"/>
    <w:rsid w:val="000344E1"/>
    <w:rsid w:val="000432BC"/>
    <w:rsid w:val="00050324"/>
    <w:rsid w:val="0007643C"/>
    <w:rsid w:val="000A0150"/>
    <w:rsid w:val="000B1327"/>
    <w:rsid w:val="000C0E29"/>
    <w:rsid w:val="000D2833"/>
    <w:rsid w:val="000D66D3"/>
    <w:rsid w:val="000D75D1"/>
    <w:rsid w:val="000E63C9"/>
    <w:rsid w:val="000E7B5C"/>
    <w:rsid w:val="000E7C7D"/>
    <w:rsid w:val="000F0B2D"/>
    <w:rsid w:val="00103C42"/>
    <w:rsid w:val="00103E77"/>
    <w:rsid w:val="0010775A"/>
    <w:rsid w:val="00120FEC"/>
    <w:rsid w:val="00130E9D"/>
    <w:rsid w:val="00150A6D"/>
    <w:rsid w:val="00150F73"/>
    <w:rsid w:val="00155C1A"/>
    <w:rsid w:val="00171D5B"/>
    <w:rsid w:val="00180A7A"/>
    <w:rsid w:val="00183255"/>
    <w:rsid w:val="001832DA"/>
    <w:rsid w:val="00185B35"/>
    <w:rsid w:val="001877C1"/>
    <w:rsid w:val="001B5DD8"/>
    <w:rsid w:val="001D4363"/>
    <w:rsid w:val="001F2BC8"/>
    <w:rsid w:val="001F5F6B"/>
    <w:rsid w:val="00214E4C"/>
    <w:rsid w:val="00217AF5"/>
    <w:rsid w:val="00224DCF"/>
    <w:rsid w:val="00234A7C"/>
    <w:rsid w:val="00237DCF"/>
    <w:rsid w:val="00243EBC"/>
    <w:rsid w:val="00244326"/>
    <w:rsid w:val="00246A35"/>
    <w:rsid w:val="00270C80"/>
    <w:rsid w:val="00272438"/>
    <w:rsid w:val="00282836"/>
    <w:rsid w:val="00284348"/>
    <w:rsid w:val="002A73A2"/>
    <w:rsid w:val="002B1A65"/>
    <w:rsid w:val="002B48C0"/>
    <w:rsid w:val="002E2E82"/>
    <w:rsid w:val="002F0F17"/>
    <w:rsid w:val="002F51F5"/>
    <w:rsid w:val="00310BF5"/>
    <w:rsid w:val="00312137"/>
    <w:rsid w:val="00313AD9"/>
    <w:rsid w:val="00321671"/>
    <w:rsid w:val="00323270"/>
    <w:rsid w:val="00325526"/>
    <w:rsid w:val="00330359"/>
    <w:rsid w:val="0033762F"/>
    <w:rsid w:val="00342E24"/>
    <w:rsid w:val="00360494"/>
    <w:rsid w:val="00366C7E"/>
    <w:rsid w:val="00371EE4"/>
    <w:rsid w:val="00373FDC"/>
    <w:rsid w:val="00384EA3"/>
    <w:rsid w:val="00397451"/>
    <w:rsid w:val="003A06EB"/>
    <w:rsid w:val="003A39A1"/>
    <w:rsid w:val="003C2191"/>
    <w:rsid w:val="003D3863"/>
    <w:rsid w:val="003D3F11"/>
    <w:rsid w:val="00401944"/>
    <w:rsid w:val="00401CF8"/>
    <w:rsid w:val="004110DE"/>
    <w:rsid w:val="0041143D"/>
    <w:rsid w:val="00424637"/>
    <w:rsid w:val="004302D0"/>
    <w:rsid w:val="0043252A"/>
    <w:rsid w:val="00437C62"/>
    <w:rsid w:val="0044085A"/>
    <w:rsid w:val="0045133C"/>
    <w:rsid w:val="00481769"/>
    <w:rsid w:val="00492CBE"/>
    <w:rsid w:val="004A0FB0"/>
    <w:rsid w:val="004A7A6A"/>
    <w:rsid w:val="004B1606"/>
    <w:rsid w:val="004B21A5"/>
    <w:rsid w:val="004B5F62"/>
    <w:rsid w:val="004C0AAB"/>
    <w:rsid w:val="004D7874"/>
    <w:rsid w:val="004E0348"/>
    <w:rsid w:val="004E0847"/>
    <w:rsid w:val="00501A4A"/>
    <w:rsid w:val="005037F0"/>
    <w:rsid w:val="00516A86"/>
    <w:rsid w:val="005207B1"/>
    <w:rsid w:val="00521FCB"/>
    <w:rsid w:val="005230F3"/>
    <w:rsid w:val="005275F6"/>
    <w:rsid w:val="00532541"/>
    <w:rsid w:val="0053508A"/>
    <w:rsid w:val="00537071"/>
    <w:rsid w:val="005455A1"/>
    <w:rsid w:val="00564D54"/>
    <w:rsid w:val="00565DEA"/>
    <w:rsid w:val="005713E4"/>
    <w:rsid w:val="00572102"/>
    <w:rsid w:val="005A5A39"/>
    <w:rsid w:val="005A7F38"/>
    <w:rsid w:val="005F1BB0"/>
    <w:rsid w:val="0060607F"/>
    <w:rsid w:val="00613060"/>
    <w:rsid w:val="0062432D"/>
    <w:rsid w:val="00624643"/>
    <w:rsid w:val="00634ABE"/>
    <w:rsid w:val="0064497E"/>
    <w:rsid w:val="00646891"/>
    <w:rsid w:val="00656C4D"/>
    <w:rsid w:val="00661045"/>
    <w:rsid w:val="006714BB"/>
    <w:rsid w:val="006753D3"/>
    <w:rsid w:val="00687404"/>
    <w:rsid w:val="00692C16"/>
    <w:rsid w:val="00697EDD"/>
    <w:rsid w:val="006A1CA1"/>
    <w:rsid w:val="006C0DE4"/>
    <w:rsid w:val="006D083B"/>
    <w:rsid w:val="006D1B3A"/>
    <w:rsid w:val="006E5716"/>
    <w:rsid w:val="006F0B19"/>
    <w:rsid w:val="0070507B"/>
    <w:rsid w:val="007302B3"/>
    <w:rsid w:val="00730733"/>
    <w:rsid w:val="00730E3A"/>
    <w:rsid w:val="00736AAF"/>
    <w:rsid w:val="007403D5"/>
    <w:rsid w:val="007428E7"/>
    <w:rsid w:val="0075074C"/>
    <w:rsid w:val="00761C13"/>
    <w:rsid w:val="00762B78"/>
    <w:rsid w:val="007632ED"/>
    <w:rsid w:val="00765B2A"/>
    <w:rsid w:val="00767BDF"/>
    <w:rsid w:val="00772194"/>
    <w:rsid w:val="00783A34"/>
    <w:rsid w:val="007878E7"/>
    <w:rsid w:val="007C6B52"/>
    <w:rsid w:val="007D16C5"/>
    <w:rsid w:val="007D430B"/>
    <w:rsid w:val="007D7B07"/>
    <w:rsid w:val="007E01C5"/>
    <w:rsid w:val="007E0AE1"/>
    <w:rsid w:val="00800BA7"/>
    <w:rsid w:val="00806FE9"/>
    <w:rsid w:val="00823B22"/>
    <w:rsid w:val="00862FE4"/>
    <w:rsid w:val="0086389A"/>
    <w:rsid w:val="0087605E"/>
    <w:rsid w:val="0088687E"/>
    <w:rsid w:val="00887DFC"/>
    <w:rsid w:val="00890967"/>
    <w:rsid w:val="008A4FA6"/>
    <w:rsid w:val="008B1FEE"/>
    <w:rsid w:val="008B2448"/>
    <w:rsid w:val="008B3EFA"/>
    <w:rsid w:val="008D099C"/>
    <w:rsid w:val="008E7DD2"/>
    <w:rsid w:val="008F3DDD"/>
    <w:rsid w:val="008F4593"/>
    <w:rsid w:val="008F79A3"/>
    <w:rsid w:val="00903C32"/>
    <w:rsid w:val="00911A44"/>
    <w:rsid w:val="0091275B"/>
    <w:rsid w:val="00916B16"/>
    <w:rsid w:val="009173B9"/>
    <w:rsid w:val="0092702A"/>
    <w:rsid w:val="0093335D"/>
    <w:rsid w:val="0093613E"/>
    <w:rsid w:val="00943026"/>
    <w:rsid w:val="00945F89"/>
    <w:rsid w:val="00966B81"/>
    <w:rsid w:val="00973F9A"/>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1747"/>
    <w:rsid w:val="00A71312"/>
    <w:rsid w:val="00A8489E"/>
    <w:rsid w:val="00A91BEB"/>
    <w:rsid w:val="00AA0106"/>
    <w:rsid w:val="00AA1542"/>
    <w:rsid w:val="00AA656A"/>
    <w:rsid w:val="00AB02A7"/>
    <w:rsid w:val="00AB2F4E"/>
    <w:rsid w:val="00AB7421"/>
    <w:rsid w:val="00AC29F3"/>
    <w:rsid w:val="00AD3448"/>
    <w:rsid w:val="00AE13C5"/>
    <w:rsid w:val="00AF5FAF"/>
    <w:rsid w:val="00B231E5"/>
    <w:rsid w:val="00B50733"/>
    <w:rsid w:val="00B64E0C"/>
    <w:rsid w:val="00B71731"/>
    <w:rsid w:val="00B72C72"/>
    <w:rsid w:val="00B75612"/>
    <w:rsid w:val="00B756EF"/>
    <w:rsid w:val="00BB139B"/>
    <w:rsid w:val="00BB2F52"/>
    <w:rsid w:val="00BC23B9"/>
    <w:rsid w:val="00BD10C5"/>
    <w:rsid w:val="00BD475B"/>
    <w:rsid w:val="00BE1BD1"/>
    <w:rsid w:val="00BF6EDB"/>
    <w:rsid w:val="00BF7DD5"/>
    <w:rsid w:val="00C00886"/>
    <w:rsid w:val="00C02B87"/>
    <w:rsid w:val="00C10EBA"/>
    <w:rsid w:val="00C141B1"/>
    <w:rsid w:val="00C26A07"/>
    <w:rsid w:val="00C4086D"/>
    <w:rsid w:val="00C66FEC"/>
    <w:rsid w:val="00C725D2"/>
    <w:rsid w:val="00C75C97"/>
    <w:rsid w:val="00C81A35"/>
    <w:rsid w:val="00C85AA2"/>
    <w:rsid w:val="00CA1896"/>
    <w:rsid w:val="00CB5B28"/>
    <w:rsid w:val="00CC5B47"/>
    <w:rsid w:val="00CC7786"/>
    <w:rsid w:val="00CD1691"/>
    <w:rsid w:val="00CD45FC"/>
    <w:rsid w:val="00CF124D"/>
    <w:rsid w:val="00CF3B15"/>
    <w:rsid w:val="00CF5371"/>
    <w:rsid w:val="00CF6347"/>
    <w:rsid w:val="00CF6E8D"/>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9514C"/>
    <w:rsid w:val="00DA1EE4"/>
    <w:rsid w:val="00DA2D72"/>
    <w:rsid w:val="00DB1DCF"/>
    <w:rsid w:val="00DC7EA9"/>
    <w:rsid w:val="00DD152F"/>
    <w:rsid w:val="00DD1C6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95C43"/>
    <w:rsid w:val="00E96E13"/>
    <w:rsid w:val="00EA500C"/>
    <w:rsid w:val="00EB4F90"/>
    <w:rsid w:val="00EB6662"/>
    <w:rsid w:val="00EC0EA5"/>
    <w:rsid w:val="00EF555B"/>
    <w:rsid w:val="00F027BB"/>
    <w:rsid w:val="00F11DCF"/>
    <w:rsid w:val="00F162EA"/>
    <w:rsid w:val="00F16C3B"/>
    <w:rsid w:val="00F26F55"/>
    <w:rsid w:val="00F30F1D"/>
    <w:rsid w:val="00F52D27"/>
    <w:rsid w:val="00F83527"/>
    <w:rsid w:val="00FA591E"/>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 w:type="character" w:styleId="Mentionnonrsolue">
    <w:name w:val="Unresolved Mention"/>
    <w:basedOn w:val="Policepardfaut"/>
    <w:uiPriority w:val="99"/>
    <w:semiHidden/>
    <w:unhideWhenUsed/>
    <w:rsid w:val="00E9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lab.univ-lille.fr/sae2.01-2.02/2022/A-G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lab.univ-lille.fr/sae2.01-2.02/2022/A-G5" TargetMode="External"/><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33672E"/>
    <w:rsid w:val="004311ED"/>
    <w:rsid w:val="00617DA6"/>
    <w:rsid w:val="00631919"/>
    <w:rsid w:val="0065759E"/>
    <w:rsid w:val="00706757"/>
    <w:rsid w:val="00762A7B"/>
    <w:rsid w:val="0085639D"/>
    <w:rsid w:val="00917347"/>
    <w:rsid w:val="00B96F2D"/>
    <w:rsid w:val="00E21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1128</TotalTime>
  <Pages>11</Pages>
  <Words>2182</Words>
  <Characters>12003</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Alexandre Herssens</cp:lastModifiedBy>
  <cp:revision>114</cp:revision>
  <cp:lastPrinted>2022-06-09T19:11:00Z</cp:lastPrinted>
  <dcterms:created xsi:type="dcterms:W3CDTF">2022-06-03T20:22:00Z</dcterms:created>
  <dcterms:modified xsi:type="dcterms:W3CDTF">2022-06-12T17:58:00Z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